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9AE87" w14:textId="77777777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98BEB7A" wp14:editId="73293F36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83931" w14:textId="474FE36C" w:rsidR="00240586" w:rsidRDefault="00240586" w:rsidP="00240586">
                            <w:pPr>
                              <w:jc w:val="center"/>
                            </w:pPr>
                          </w:p>
                          <w:p w14:paraId="5ED470B6" w14:textId="16F4E517" w:rsidR="0066724F" w:rsidRDefault="0066724F" w:rsidP="00240586">
                            <w:pPr>
                              <w:jc w:val="center"/>
                            </w:pPr>
                          </w:p>
                          <w:p w14:paraId="4C055735" w14:textId="03EF5A68" w:rsidR="0066724F" w:rsidRDefault="0066724F" w:rsidP="00240586">
                            <w:pPr>
                              <w:jc w:val="center"/>
                            </w:pPr>
                          </w:p>
                          <w:p w14:paraId="106C0C92" w14:textId="1C2AE6C7" w:rsidR="0066724F" w:rsidRDefault="0066724F" w:rsidP="00240586">
                            <w:pPr>
                              <w:jc w:val="center"/>
                            </w:pPr>
                          </w:p>
                          <w:p w14:paraId="34E41A70" w14:textId="2DD712BB" w:rsidR="0066724F" w:rsidRDefault="0066724F" w:rsidP="00240586">
                            <w:pPr>
                              <w:jc w:val="center"/>
                            </w:pPr>
                          </w:p>
                          <w:p w14:paraId="2EF653D2" w14:textId="3AFA687F" w:rsidR="0066724F" w:rsidRDefault="0066724F" w:rsidP="00240586">
                            <w:pPr>
                              <w:jc w:val="center"/>
                            </w:pPr>
                          </w:p>
                          <w:p w14:paraId="3387955F" w14:textId="737A310E" w:rsidR="0066724F" w:rsidRDefault="0066724F" w:rsidP="00240586">
                            <w:pPr>
                              <w:jc w:val="center"/>
                            </w:pPr>
                          </w:p>
                          <w:p w14:paraId="31B8D43B" w14:textId="1AB2B5E0" w:rsidR="0066724F" w:rsidRDefault="0066724F" w:rsidP="00240586">
                            <w:pPr>
                              <w:jc w:val="center"/>
                            </w:pPr>
                          </w:p>
                          <w:p w14:paraId="54F80F11" w14:textId="4B66DDF6" w:rsidR="0066724F" w:rsidRDefault="0066724F" w:rsidP="00240586">
                            <w:pPr>
                              <w:jc w:val="center"/>
                            </w:pPr>
                          </w:p>
                          <w:p w14:paraId="445DF797" w14:textId="63F031CC" w:rsidR="0066724F" w:rsidRDefault="0066724F" w:rsidP="00240586">
                            <w:pPr>
                              <w:jc w:val="center"/>
                            </w:pPr>
                          </w:p>
                          <w:p w14:paraId="4662CBA9" w14:textId="59CF96DB" w:rsidR="0066724F" w:rsidRDefault="0066724F" w:rsidP="0066724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9076301" w14:textId="3B6E0BE2" w:rsidR="0066724F" w:rsidRDefault="0066724F" w:rsidP="00240586">
                            <w:pPr>
                              <w:jc w:val="center"/>
                            </w:pPr>
                          </w:p>
                          <w:p w14:paraId="6B4C2252" w14:textId="3748E68D" w:rsidR="0066724F" w:rsidRDefault="0066724F" w:rsidP="0066724F">
                            <w:pPr>
                              <w:ind w:left="720" w:firstLineChars="257" w:firstLine="720"/>
                            </w:pPr>
                            <w:r>
                              <w:rPr>
                                <w:rFonts w:hint="eastAsia"/>
                              </w:rPr>
                              <w:t>프로젝트 기간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EB7A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" fillcolor="white [3212]" stroked="f" strokeweight="2pt">
                <v:textbox>
                  <w:txbxContent>
                    <w:p w14:paraId="36983931" w14:textId="474FE36C" w:rsidR="00240586" w:rsidRDefault="00240586" w:rsidP="00240586">
                      <w:pPr>
                        <w:jc w:val="center"/>
                      </w:pPr>
                    </w:p>
                    <w:p w14:paraId="5ED470B6" w14:textId="16F4E517" w:rsidR="0066724F" w:rsidRDefault="0066724F" w:rsidP="00240586">
                      <w:pPr>
                        <w:jc w:val="center"/>
                      </w:pPr>
                    </w:p>
                    <w:p w14:paraId="4C055735" w14:textId="03EF5A68" w:rsidR="0066724F" w:rsidRDefault="0066724F" w:rsidP="00240586">
                      <w:pPr>
                        <w:jc w:val="center"/>
                      </w:pPr>
                    </w:p>
                    <w:p w14:paraId="106C0C92" w14:textId="1C2AE6C7" w:rsidR="0066724F" w:rsidRDefault="0066724F" w:rsidP="00240586">
                      <w:pPr>
                        <w:jc w:val="center"/>
                      </w:pPr>
                    </w:p>
                    <w:p w14:paraId="34E41A70" w14:textId="2DD712BB" w:rsidR="0066724F" w:rsidRDefault="0066724F" w:rsidP="00240586">
                      <w:pPr>
                        <w:jc w:val="center"/>
                      </w:pPr>
                    </w:p>
                    <w:p w14:paraId="2EF653D2" w14:textId="3AFA687F" w:rsidR="0066724F" w:rsidRDefault="0066724F" w:rsidP="00240586">
                      <w:pPr>
                        <w:jc w:val="center"/>
                      </w:pPr>
                    </w:p>
                    <w:p w14:paraId="3387955F" w14:textId="737A310E" w:rsidR="0066724F" w:rsidRDefault="0066724F" w:rsidP="00240586">
                      <w:pPr>
                        <w:jc w:val="center"/>
                      </w:pPr>
                    </w:p>
                    <w:p w14:paraId="31B8D43B" w14:textId="1AB2B5E0" w:rsidR="0066724F" w:rsidRDefault="0066724F" w:rsidP="00240586">
                      <w:pPr>
                        <w:jc w:val="center"/>
                      </w:pPr>
                    </w:p>
                    <w:p w14:paraId="54F80F11" w14:textId="4B66DDF6" w:rsidR="0066724F" w:rsidRDefault="0066724F" w:rsidP="00240586">
                      <w:pPr>
                        <w:jc w:val="center"/>
                      </w:pPr>
                    </w:p>
                    <w:p w14:paraId="445DF797" w14:textId="63F031CC" w:rsidR="0066724F" w:rsidRDefault="0066724F" w:rsidP="00240586">
                      <w:pPr>
                        <w:jc w:val="center"/>
                      </w:pPr>
                    </w:p>
                    <w:p w14:paraId="4662CBA9" w14:textId="59CF96DB" w:rsidR="0066724F" w:rsidRDefault="0066724F" w:rsidP="0066724F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9076301" w14:textId="3B6E0BE2" w:rsidR="0066724F" w:rsidRDefault="0066724F" w:rsidP="00240586">
                      <w:pPr>
                        <w:jc w:val="center"/>
                      </w:pPr>
                    </w:p>
                    <w:p w14:paraId="6B4C2252" w14:textId="3748E68D" w:rsidR="0066724F" w:rsidRDefault="0066724F" w:rsidP="0066724F">
                      <w:pPr>
                        <w:ind w:left="720" w:firstLineChars="257" w:firstLine="720"/>
                      </w:pPr>
                      <w:r>
                        <w:rPr>
                          <w:rFonts w:hint="eastAsia"/>
                        </w:rPr>
                        <w:t>프로젝트 기간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157B0B8D" wp14:editId="7D5AAE97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그림 1" descr="도시 건물, 시장 및 거리 표지판이 있는 거리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시 건물, 시장 및 거리 표지판이 있는 거리 모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11D21DAF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D897717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678735F8" wp14:editId="492E690C">
                      <wp:extent cx="3528695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2DCF01" w14:textId="77B63064" w:rsidR="00D077E9" w:rsidRDefault="0066724F" w:rsidP="00C9360B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lang w:val="ko-KR" w:bidi="ko-KR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프로젝트</w:t>
                                  </w:r>
                                  <w:r>
                                    <w:rPr>
                                      <w:lang w:val="ko-KR" w:bidi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lang w:val="ko-KR" w:bidi="ko-KR"/>
                                    </w:rPr>
                                    <w:t>명 :</w:t>
                                  </w:r>
                                </w:p>
                                <w:p w14:paraId="2953321C" w14:textId="2CE23DD7" w:rsidR="0066724F" w:rsidRPr="00D86945" w:rsidRDefault="0066724F" w:rsidP="00C9360B">
                                  <w:pPr>
                                    <w:pStyle w:val="a7"/>
                                    <w:spacing w:after="0" w:line="204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M</w:t>
                                  </w:r>
                                  <w:r>
                                    <w:t>UBI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8735F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" filled="f" stroked="f" strokeweight=".5pt">
                      <v:textbox>
                        <w:txbxContent>
                          <w:p w14:paraId="242DCF01" w14:textId="77B63064" w:rsidR="00D077E9" w:rsidRDefault="0066724F" w:rsidP="00C9360B">
                            <w:pPr>
                              <w:pStyle w:val="a7"/>
                              <w:spacing w:after="0" w:line="204" w:lineRule="auto"/>
                              <w:rPr>
                                <w:lang w:val="ko-KR" w:bidi="ko-KR"/>
                              </w:rPr>
                            </w:pP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프로젝트</w:t>
                            </w:r>
                            <w:r>
                              <w:rPr>
                                <w:lang w:val="ko-KR" w:bidi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val="ko-KR" w:bidi="ko-KR"/>
                              </w:rPr>
                              <w:t>명 :</w:t>
                            </w:r>
                          </w:p>
                          <w:p w14:paraId="2953321C" w14:textId="2CE23DD7" w:rsidR="0066724F" w:rsidRPr="00D86945" w:rsidRDefault="0066724F" w:rsidP="00C9360B">
                            <w:pPr>
                              <w:pStyle w:val="a7"/>
                              <w:spacing w:after="0" w:line="204" w:lineRule="auto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UBI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DAA858B" w14:textId="77777777" w:rsidR="00D077E9" w:rsidRPr="00240586" w:rsidRDefault="00D077E9" w:rsidP="00AB02A7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1480D82A" wp14:editId="2DF17ED4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C5862AE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01C80B1F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4C98389" w14:textId="1E75AB18" w:rsidR="0066724F" w:rsidRPr="00240586" w:rsidRDefault="0066724F" w:rsidP="00AB02A7">
            <w:pPr>
              <w:rPr>
                <w:noProof/>
              </w:rPr>
            </w:pPr>
          </w:p>
        </w:tc>
      </w:tr>
      <w:tr w:rsidR="00D077E9" w:rsidRPr="00240586" w14:paraId="7A1CF2B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92ED11A0608F4C91BC25513EC19103CA"/>
              </w:placeholder>
              <w15:appearance w15:val="hidden"/>
            </w:sdtPr>
            <w:sdtContent>
              <w:p w14:paraId="725F4A66" w14:textId="7AC2D4A6" w:rsidR="00D077E9" w:rsidRPr="00240586" w:rsidRDefault="00C9360B" w:rsidP="00AB02A7">
                <w:r>
                  <w:rPr>
                    <w:rStyle w:val="Char1"/>
                    <w:rFonts w:hint="eastAsia"/>
                    <w:b w:val="0"/>
                    <w:lang w:val="ko-KR" w:bidi="ko-KR"/>
                  </w:rPr>
                  <w:fldChar w:fldCharType="begin"/>
                </w:r>
                <w:r>
                  <w:rPr>
                    <w:rStyle w:val="Char1"/>
                    <w:rFonts w:hint="eastAsia"/>
                    <w:b w:val="0"/>
                    <w:lang w:val="ko-KR" w:bidi="ko-KR"/>
                  </w:rPr>
                  <w:instrText xml:space="preserve"> DATE  \@ "M월 d일"  \* MERGEFORMAT </w:instrText>
                </w:r>
                <w:r>
                  <w:rPr>
                    <w:rStyle w:val="Char1"/>
                    <w:rFonts w:hint="eastAsia"/>
                    <w:b w:val="0"/>
                    <w:lang w:val="ko-KR" w:bidi="ko-KR"/>
                  </w:rPr>
                  <w:fldChar w:fldCharType="separate"/>
                </w:r>
                <w:r w:rsidR="00203434">
                  <w:rPr>
                    <w:rStyle w:val="Char1"/>
                    <w:b w:val="0"/>
                    <w:noProof/>
                    <w:lang w:val="ko-KR" w:bidi="ko-KR"/>
                  </w:rPr>
                  <w:t>12월 27일</w:t>
                </w:r>
                <w:r>
                  <w:rPr>
                    <w:rStyle w:val="Char1"/>
                    <w:rFonts w:hint="eastAsia"/>
                    <w:b w:val="0"/>
                    <w:lang w:val="ko-KR" w:bidi="ko-KR"/>
                  </w:rPr>
                  <w:fldChar w:fldCharType="end"/>
                </w:r>
                <w:r w:rsidR="0066724F">
                  <w:rPr>
                    <w:rStyle w:val="Char1"/>
                    <w:b w:val="0"/>
                    <w:lang w:val="ko-KR" w:bidi="ko-KR"/>
                  </w:rPr>
                  <w:t>~ 12</w:t>
                </w:r>
                <w:r w:rsidR="0066724F">
                  <w:rPr>
                    <w:rStyle w:val="Char1"/>
                    <w:rFonts w:hint="eastAsia"/>
                    <w:b w:val="0"/>
                    <w:lang w:val="ko-KR" w:bidi="ko-KR"/>
                  </w:rPr>
                  <w:t xml:space="preserve">월 </w:t>
                </w:r>
                <w:r w:rsidR="0066724F">
                  <w:rPr>
                    <w:rStyle w:val="Char1"/>
                    <w:b w:val="0"/>
                    <w:lang w:val="ko-KR" w:bidi="ko-KR"/>
                  </w:rPr>
                  <w:t>27</w:t>
                </w:r>
                <w:r w:rsidR="0066724F">
                  <w:rPr>
                    <w:rStyle w:val="Char1"/>
                    <w:rFonts w:hint="eastAsia"/>
                    <w:b w:val="0"/>
                    <w:lang w:val="ko-KR" w:bidi="ko-KR"/>
                  </w:rPr>
                  <w:t>일</w:t>
                </w:r>
              </w:p>
            </w:sdtContent>
          </w:sdt>
          <w:p w14:paraId="73C22E5D" w14:textId="0BDB3C35" w:rsidR="00D077E9" w:rsidRPr="00240586" w:rsidRDefault="00D077E9" w:rsidP="00AB02A7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249B4E01" wp14:editId="0CE7BB10">
                      <wp:extent cx="2518913" cy="19050"/>
                      <wp:effectExtent l="19050" t="19050" r="3429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18913" cy="1905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46C9A66" id="직선 연결선(S) 6" o:spid="_x0000_s1026" alt="텍스트 구분선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98.3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B79A1A4" w14:textId="2E68AC80" w:rsidR="00D077E9" w:rsidRPr="0066724F" w:rsidRDefault="0066724F" w:rsidP="0066724F">
            <w:pPr>
              <w:rPr>
                <w:sz w:val="24"/>
                <w:szCs w:val="20"/>
              </w:rPr>
            </w:pPr>
            <w:r w:rsidRPr="0066724F">
              <w:rPr>
                <w:rFonts w:hint="eastAsia"/>
                <w:sz w:val="24"/>
                <w:szCs w:val="20"/>
              </w:rPr>
              <w:t xml:space="preserve">프로젝트 인원 </w:t>
            </w:r>
            <w:r w:rsidRPr="0066724F">
              <w:rPr>
                <w:sz w:val="24"/>
                <w:szCs w:val="20"/>
              </w:rPr>
              <w:t xml:space="preserve">: 4 </w:t>
            </w:r>
            <w:r w:rsidRPr="0066724F">
              <w:rPr>
                <w:rFonts w:hint="eastAsia"/>
                <w:sz w:val="24"/>
                <w:szCs w:val="20"/>
              </w:rPr>
              <w:t>명</w:t>
            </w:r>
          </w:p>
          <w:p w14:paraId="667037E3" w14:textId="7E8EF9AE" w:rsidR="00D077E9" w:rsidRPr="0066724F" w:rsidRDefault="00D077E9" w:rsidP="00AB02A7">
            <w:pPr>
              <w:rPr>
                <w:sz w:val="24"/>
                <w:szCs w:val="20"/>
              </w:rPr>
            </w:pPr>
            <w:r w:rsidRPr="0066724F">
              <w:rPr>
                <w:rFonts w:hint="eastAsia"/>
                <w:sz w:val="24"/>
                <w:szCs w:val="20"/>
                <w:lang w:val="ko-KR" w:bidi="ko-KR"/>
              </w:rPr>
              <w:t>작성</w:t>
            </w:r>
            <w:r w:rsidR="0066724F" w:rsidRPr="0066724F">
              <w:rPr>
                <w:rFonts w:hint="eastAsia"/>
                <w:sz w:val="24"/>
                <w:szCs w:val="20"/>
                <w:lang w:val="ko-KR" w:bidi="ko-KR"/>
              </w:rPr>
              <w:t xml:space="preserve"> 팀</w:t>
            </w:r>
            <w:r w:rsidRPr="0066724F">
              <w:rPr>
                <w:rFonts w:hint="eastAsia"/>
                <w:sz w:val="24"/>
                <w:szCs w:val="20"/>
                <w:lang w:val="ko-KR" w:bidi="ko-KR"/>
              </w:rPr>
              <w:t xml:space="preserve">: </w:t>
            </w:r>
            <w:sdt>
              <w:sdtPr>
                <w:rPr>
                  <w:rFonts w:hint="eastAsia"/>
                  <w:sz w:val="22"/>
                  <w:szCs w:val="18"/>
                </w:rPr>
                <w:alias w:val="이름"/>
                <w:tag w:val="이름"/>
                <w:id w:val="-180584491"/>
                <w:placeholder>
                  <w:docPart w:val="E4A60375B81A475B9A7C0965AB17FB5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66724F" w:rsidRPr="0066724F">
                  <w:rPr>
                    <w:rFonts w:hint="eastAsia"/>
                    <w:sz w:val="22"/>
                    <w:szCs w:val="18"/>
                  </w:rPr>
                  <w:t>4 조</w:t>
                </w:r>
                <w:r w:rsidR="0066724F" w:rsidRPr="0066724F">
                  <w:rPr>
                    <w:rFonts w:hint="eastAsia"/>
                    <w:sz w:val="22"/>
                    <w:szCs w:val="18"/>
                  </w:rPr>
                  <w:br/>
                  <w:t xml:space="preserve">프로젝트 조원 명단 : 김동환, 이진범, 노대성, 김지은 </w:t>
                </w:r>
              </w:sdtContent>
            </w:sdt>
          </w:p>
        </w:tc>
      </w:tr>
    </w:tbl>
    <w:p w14:paraId="4397CB2B" w14:textId="77777777" w:rsidR="00D077E9" w:rsidRPr="00240586" w:rsidRDefault="00AB02A7">
      <w:pPr>
        <w:spacing w:after="200"/>
      </w:pPr>
      <w:r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71CD432B" wp14:editId="0173748A">
            <wp:simplePos x="0" y="0"/>
            <wp:positionH relativeFrom="margin">
              <wp:posOffset>5265927</wp:posOffset>
            </wp:positionH>
            <wp:positionV relativeFrom="paragraph">
              <wp:posOffset>7905079</wp:posOffset>
            </wp:positionV>
            <wp:extent cx="1200338" cy="643890"/>
            <wp:effectExtent l="0" t="0" r="0" b="0"/>
            <wp:wrapNone/>
            <wp:docPr id="12" name="그래픽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38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4052B06" wp14:editId="1360883D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B9C1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52B06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" fillcolor="#34aba2 [3206]" stroked="f" strokeweight="2pt">
                <v:textbox>
                  <w:txbxContent>
                    <w:p w14:paraId="02E3B9C1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3159FA21" w14:textId="2E2255ED" w:rsidR="00D077E9" w:rsidRPr="00240586" w:rsidRDefault="0066724F" w:rsidP="0066724F">
      <w:pPr>
        <w:pStyle w:val="1"/>
        <w:jc w:val="center"/>
      </w:pPr>
      <w:r>
        <w:rPr>
          <w:rFonts w:hint="eastAsia"/>
          <w:lang w:val="ko-KR" w:bidi="ko-KR"/>
        </w:rPr>
        <w:lastRenderedPageBreak/>
        <w:t>목 차</w:t>
      </w:r>
    </w:p>
    <w:p w14:paraId="4115F8B3" w14:textId="01DB6BB2" w:rsidR="0066724F" w:rsidRDefault="007073EF" w:rsidP="007073EF">
      <w:pPr>
        <w:pStyle w:val="afd"/>
        <w:numPr>
          <w:ilvl w:val="0"/>
          <w:numId w:val="16"/>
        </w:numPr>
      </w:pPr>
      <w:r>
        <w:rPr>
          <w:rFonts w:hint="eastAsia"/>
        </w:rPr>
        <w:t>프로젝트</w:t>
      </w:r>
      <w:r w:rsidR="0066724F">
        <w:rPr>
          <w:rFonts w:hint="eastAsia"/>
        </w:rPr>
        <w:t xml:space="preserve"> 개요</w:t>
      </w:r>
      <w:r w:rsidR="002C2D33">
        <w:rPr>
          <w:rFonts w:hint="eastAsia"/>
        </w:rPr>
        <w:t xml:space="preserve"> </w:t>
      </w:r>
      <w:r w:rsidR="002C2D33">
        <w:t>---------------------------------------------------------      3</w:t>
      </w:r>
    </w:p>
    <w:p w14:paraId="686C5547" w14:textId="1F108226" w:rsidR="0066724F" w:rsidRDefault="0066724F" w:rsidP="00DF027C"/>
    <w:p w14:paraId="49A8D636" w14:textId="18731EEE" w:rsidR="007073EF" w:rsidRDefault="007073EF" w:rsidP="007073EF">
      <w:pPr>
        <w:pStyle w:val="afd"/>
        <w:numPr>
          <w:ilvl w:val="0"/>
          <w:numId w:val="16"/>
        </w:numPr>
      </w:pPr>
      <w:r>
        <w:rPr>
          <w:rFonts w:hint="eastAsia"/>
        </w:rPr>
        <w:t xml:space="preserve">프로젝트 </w:t>
      </w:r>
      <w:r w:rsidR="00CA7717">
        <w:rPr>
          <w:rFonts w:hint="eastAsia"/>
        </w:rPr>
        <w:t>상세내용</w:t>
      </w:r>
      <w:r w:rsidR="002C2D33">
        <w:rPr>
          <w:rFonts w:hint="eastAsia"/>
        </w:rPr>
        <w:t xml:space="preserve"> </w:t>
      </w:r>
      <w:r w:rsidR="002C2D33">
        <w:t>----------------------------------------------------      4</w:t>
      </w:r>
    </w:p>
    <w:p w14:paraId="6C286F25" w14:textId="77777777" w:rsidR="007073EF" w:rsidRDefault="007073EF" w:rsidP="007073EF"/>
    <w:p w14:paraId="525EE4DB" w14:textId="3B5DC76B" w:rsidR="0066724F" w:rsidRDefault="00D25F07" w:rsidP="00D25F07">
      <w:pPr>
        <w:pStyle w:val="afd"/>
        <w:numPr>
          <w:ilvl w:val="0"/>
          <w:numId w:val="16"/>
        </w:numPr>
      </w:pPr>
      <w:r>
        <w:rPr>
          <w:rFonts w:hint="eastAsia"/>
        </w:rPr>
        <w:t>프로젝트 사용 지침서(웹</w:t>
      </w:r>
      <w:r>
        <w:t>)</w:t>
      </w:r>
      <w:r w:rsidR="002C2D33">
        <w:t xml:space="preserve"> ---------------------------------------------     5</w:t>
      </w:r>
    </w:p>
    <w:p w14:paraId="1DAA52CC" w14:textId="2A372CBC" w:rsidR="0066724F" w:rsidRDefault="0066724F" w:rsidP="00DF027C"/>
    <w:p w14:paraId="21BBECDC" w14:textId="2CB302AA" w:rsidR="0066724F" w:rsidRDefault="0066724F" w:rsidP="007073EF">
      <w:pPr>
        <w:pStyle w:val="afd"/>
        <w:numPr>
          <w:ilvl w:val="0"/>
          <w:numId w:val="16"/>
        </w:numPr>
      </w:pPr>
      <w:r>
        <w:rPr>
          <w:rFonts w:hint="eastAsia"/>
        </w:rPr>
        <w:t>데이터베이스 구조</w:t>
      </w:r>
      <w:r w:rsidR="00274F0E">
        <w:rPr>
          <w:rFonts w:hint="eastAsia"/>
        </w:rPr>
        <w:t xml:space="preserve"> </w:t>
      </w:r>
      <w:r w:rsidR="00274F0E">
        <w:t>----------------------------------------------------    15</w:t>
      </w:r>
    </w:p>
    <w:p w14:paraId="718D72E3" w14:textId="5A7D4F92" w:rsidR="0066724F" w:rsidRDefault="0066724F" w:rsidP="00DF027C"/>
    <w:p w14:paraId="14628901" w14:textId="6F5B5409" w:rsidR="0066724F" w:rsidRDefault="00372EEF" w:rsidP="007073EF">
      <w:pPr>
        <w:pStyle w:val="afd"/>
        <w:numPr>
          <w:ilvl w:val="0"/>
          <w:numId w:val="16"/>
        </w:numPr>
      </w:pPr>
      <w:r>
        <w:rPr>
          <w:rFonts w:hint="eastAsia"/>
        </w:rPr>
        <w:t xml:space="preserve">팀원 별 프로젝트 담당부분과 참여도 </w:t>
      </w:r>
      <w:r>
        <w:t>--------------------------------     19</w:t>
      </w:r>
    </w:p>
    <w:p w14:paraId="63C18A83" w14:textId="12EBB961" w:rsidR="0066724F" w:rsidRDefault="0066724F" w:rsidP="00DF027C"/>
    <w:p w14:paraId="30D1702B" w14:textId="38EA0200" w:rsidR="00372EEF" w:rsidRDefault="007C763A" w:rsidP="00372EEF">
      <w:pPr>
        <w:pStyle w:val="afd"/>
        <w:numPr>
          <w:ilvl w:val="0"/>
          <w:numId w:val="16"/>
        </w:numPr>
      </w:pPr>
      <w:r>
        <w:rPr>
          <w:rFonts w:hint="eastAsia"/>
        </w:rPr>
        <w:t xml:space="preserve">결론 </w:t>
      </w:r>
      <w:r>
        <w:t>-------------------------------------------------------------------     20</w:t>
      </w:r>
    </w:p>
    <w:p w14:paraId="16520933" w14:textId="77777777" w:rsidR="00372EEF" w:rsidRDefault="00372EEF" w:rsidP="00372EEF">
      <w:pPr>
        <w:pStyle w:val="afd"/>
        <w:ind w:left="800"/>
      </w:pPr>
    </w:p>
    <w:p w14:paraId="5DDBB1EC" w14:textId="2DBFF2B6" w:rsidR="00372EEF" w:rsidRDefault="007C763A" w:rsidP="00372EEF">
      <w:pPr>
        <w:pStyle w:val="afd"/>
        <w:numPr>
          <w:ilvl w:val="0"/>
          <w:numId w:val="16"/>
        </w:numPr>
      </w:pPr>
      <w:r>
        <w:rPr>
          <w:rFonts w:hint="eastAsia"/>
        </w:rPr>
        <w:t xml:space="preserve">작업도구 </w:t>
      </w:r>
      <w:r>
        <w:t>--------------------------------------------------------------     22</w:t>
      </w:r>
    </w:p>
    <w:p w14:paraId="37CF0862" w14:textId="77777777" w:rsidR="00465700" w:rsidRDefault="00465700" w:rsidP="00465700">
      <w:pPr>
        <w:pStyle w:val="afd"/>
        <w:ind w:left="800"/>
      </w:pPr>
    </w:p>
    <w:p w14:paraId="25AE9612" w14:textId="7C043D14" w:rsidR="00465700" w:rsidRDefault="00465700" w:rsidP="00465700">
      <w:pPr>
        <w:pStyle w:val="afd"/>
        <w:ind w:left="800"/>
      </w:pPr>
      <w:r>
        <w:rPr>
          <w:rFonts w:hint="eastAsia"/>
        </w:rPr>
        <w:t xml:space="preserve">별 첨 </w:t>
      </w:r>
      <w:r>
        <w:t>------------------------------------------------------------------     23</w:t>
      </w:r>
    </w:p>
    <w:p w14:paraId="34516DF3" w14:textId="333EAC71" w:rsidR="0066724F" w:rsidRDefault="0066724F">
      <w:pPr>
        <w:spacing w:after="200"/>
      </w:pPr>
      <w:r>
        <w:br w:type="page"/>
      </w:r>
    </w:p>
    <w:p w14:paraId="14DA6CBA" w14:textId="003EDBC7" w:rsidR="0066724F" w:rsidRPr="00240586" w:rsidRDefault="0066724F" w:rsidP="0066724F">
      <w:pPr>
        <w:pStyle w:val="1"/>
      </w:pPr>
      <w:r>
        <w:rPr>
          <w:rFonts w:hint="eastAsia"/>
          <w:lang w:val="ko-KR" w:bidi="ko-KR"/>
        </w:rPr>
        <w:lastRenderedPageBreak/>
        <w:t>1</w:t>
      </w:r>
      <w:r>
        <w:rPr>
          <w:lang w:val="ko-KR" w:bidi="ko-KR"/>
        </w:rPr>
        <w:t xml:space="preserve">. </w:t>
      </w:r>
      <w:r w:rsidR="007073EF">
        <w:rPr>
          <w:rFonts w:hint="eastAsia"/>
          <w:lang w:val="ko-KR" w:bidi="ko-KR"/>
        </w:rPr>
        <w:t>프로젝트</w:t>
      </w:r>
      <w:r>
        <w:rPr>
          <w:rFonts w:hint="eastAsia"/>
          <w:lang w:val="ko-KR" w:bidi="ko-KR"/>
        </w:rPr>
        <w:t xml:space="preserve"> 개요</w:t>
      </w:r>
    </w:p>
    <w:p w14:paraId="3DB9678D" w14:textId="5FB17F63" w:rsidR="0066724F" w:rsidRDefault="0066724F" w:rsidP="0066724F"/>
    <w:p w14:paraId="31AB6171" w14:textId="41992CB1" w:rsidR="007073EF" w:rsidRPr="007073EF" w:rsidRDefault="0066724F" w:rsidP="0066724F">
      <w:pPr>
        <w:pStyle w:val="afd"/>
        <w:numPr>
          <w:ilvl w:val="1"/>
          <w:numId w:val="14"/>
        </w:numPr>
      </w:pPr>
      <w:r>
        <w:rPr>
          <w:rFonts w:hint="eastAsia"/>
        </w:rPr>
        <w:t xml:space="preserve">프로젝트명 </w:t>
      </w:r>
      <w:r>
        <w:t>: MUBI</w:t>
      </w:r>
      <w:r w:rsidR="007073EF">
        <w:br/>
      </w:r>
      <w:r w:rsidRPr="007073EF">
        <w:rPr>
          <w:sz w:val="22"/>
          <w:szCs w:val="18"/>
        </w:rPr>
        <w:t xml:space="preserve">- </w:t>
      </w:r>
      <w:r w:rsidRPr="007073EF">
        <w:rPr>
          <w:rFonts w:hint="eastAsia"/>
          <w:sz w:val="22"/>
          <w:szCs w:val="18"/>
        </w:rPr>
        <w:t>사용자</w:t>
      </w:r>
      <w:r w:rsidR="00CA7717">
        <w:rPr>
          <w:rFonts w:hint="eastAsia"/>
          <w:sz w:val="22"/>
          <w:szCs w:val="18"/>
        </w:rPr>
        <w:t xml:space="preserve">의 </w:t>
      </w:r>
      <w:r w:rsidR="00CA7717">
        <w:rPr>
          <w:sz w:val="22"/>
          <w:szCs w:val="18"/>
        </w:rPr>
        <w:t xml:space="preserve">GPS </w:t>
      </w:r>
      <w:r w:rsidR="00CA7717">
        <w:rPr>
          <w:rFonts w:hint="eastAsia"/>
          <w:sz w:val="22"/>
          <w:szCs w:val="18"/>
        </w:rPr>
        <w:t xml:space="preserve">기반으로 </w:t>
      </w:r>
      <w:r w:rsidRPr="007073EF">
        <w:rPr>
          <w:rFonts w:hint="eastAsia"/>
          <w:sz w:val="22"/>
          <w:szCs w:val="18"/>
        </w:rPr>
        <w:t xml:space="preserve">주변에 </w:t>
      </w:r>
      <w:r w:rsidR="00CA7717">
        <w:rPr>
          <w:rFonts w:hint="eastAsia"/>
          <w:sz w:val="22"/>
          <w:szCs w:val="18"/>
        </w:rPr>
        <w:t xml:space="preserve">가장 </w:t>
      </w:r>
      <w:r w:rsidRPr="007073EF">
        <w:rPr>
          <w:rFonts w:hint="eastAsia"/>
          <w:sz w:val="22"/>
          <w:szCs w:val="18"/>
        </w:rPr>
        <w:t>가까운 영화관을 자동으로 탐색해서,</w:t>
      </w:r>
      <w:r w:rsidRPr="007073EF">
        <w:rPr>
          <w:sz w:val="22"/>
          <w:szCs w:val="18"/>
        </w:rPr>
        <w:t xml:space="preserve"> </w:t>
      </w:r>
      <w:r w:rsidRPr="007073EF">
        <w:rPr>
          <w:rFonts w:hint="eastAsia"/>
          <w:sz w:val="22"/>
          <w:szCs w:val="18"/>
        </w:rPr>
        <w:t>영화 예매하는 웹 프로그램</w:t>
      </w:r>
    </w:p>
    <w:p w14:paraId="5CE7F660" w14:textId="77777777" w:rsidR="007073EF" w:rsidRPr="007073EF" w:rsidRDefault="007073EF" w:rsidP="007073EF">
      <w:pPr>
        <w:pStyle w:val="afd"/>
        <w:ind w:left="992"/>
      </w:pPr>
    </w:p>
    <w:p w14:paraId="09A0CD90" w14:textId="49E39B25" w:rsidR="007073EF" w:rsidRPr="007073EF" w:rsidRDefault="007073EF" w:rsidP="007073EF">
      <w:pPr>
        <w:pStyle w:val="afd"/>
        <w:numPr>
          <w:ilvl w:val="1"/>
          <w:numId w:val="14"/>
        </w:numPr>
      </w:pPr>
      <w:r>
        <w:rPr>
          <w:rFonts w:hint="eastAsia"/>
        </w:rPr>
        <w:t>프로젝트 사용대상</w:t>
      </w:r>
      <w:r>
        <w:br/>
      </w:r>
      <w:r w:rsidRPr="007073EF">
        <w:rPr>
          <w:sz w:val="22"/>
          <w:szCs w:val="18"/>
        </w:rPr>
        <w:t xml:space="preserve">- </w:t>
      </w:r>
      <w:r w:rsidRPr="007073EF">
        <w:rPr>
          <w:rFonts w:hint="eastAsia"/>
          <w:sz w:val="22"/>
          <w:szCs w:val="18"/>
        </w:rPr>
        <w:t xml:space="preserve">인터넷이 연결되어 있는 </w:t>
      </w:r>
      <w:r w:rsidRPr="007073EF">
        <w:rPr>
          <w:sz w:val="22"/>
          <w:szCs w:val="18"/>
        </w:rPr>
        <w:t>PC</w:t>
      </w:r>
      <w:r w:rsidRPr="007073EF">
        <w:rPr>
          <w:rFonts w:hint="eastAsia"/>
          <w:sz w:val="22"/>
          <w:szCs w:val="18"/>
        </w:rPr>
        <w:t xml:space="preserve">를 사용할 수 있는 </w:t>
      </w:r>
      <w:r>
        <w:rPr>
          <w:rFonts w:hint="eastAsia"/>
          <w:sz w:val="22"/>
          <w:szCs w:val="18"/>
        </w:rPr>
        <w:t>국내 사용자</w:t>
      </w:r>
      <w:r>
        <w:rPr>
          <w:sz w:val="22"/>
          <w:szCs w:val="18"/>
        </w:rPr>
        <w:br/>
      </w:r>
      <w:r>
        <w:rPr>
          <w:rFonts w:hint="eastAsia"/>
          <w:sz w:val="22"/>
          <w:szCs w:val="18"/>
        </w:rPr>
        <w:t>-</w:t>
      </w:r>
      <w:r>
        <w:rPr>
          <w:sz w:val="22"/>
          <w:szCs w:val="18"/>
        </w:rPr>
        <w:t xml:space="preserve"> </w:t>
      </w:r>
      <w:r>
        <w:rPr>
          <w:rFonts w:hint="eastAsia"/>
          <w:sz w:val="22"/>
          <w:szCs w:val="18"/>
        </w:rPr>
        <w:t>인터넷이 연결되어 있는 모바일 기기를 사용 할 수 있는 국내 사용자</w:t>
      </w:r>
    </w:p>
    <w:p w14:paraId="3BC3B76E" w14:textId="77777777" w:rsidR="007073EF" w:rsidRPr="007073EF" w:rsidRDefault="007073EF" w:rsidP="007073EF">
      <w:pPr>
        <w:pStyle w:val="afd"/>
        <w:ind w:left="992"/>
      </w:pPr>
    </w:p>
    <w:p w14:paraId="569B0982" w14:textId="6CAA08C0" w:rsidR="007073EF" w:rsidRDefault="007073EF" w:rsidP="007073EF">
      <w:pPr>
        <w:pStyle w:val="afd"/>
        <w:numPr>
          <w:ilvl w:val="1"/>
          <w:numId w:val="14"/>
        </w:numPr>
      </w:pPr>
      <w:r>
        <w:rPr>
          <w:rFonts w:hint="eastAsia"/>
        </w:rPr>
        <w:t>프로젝트 구축목표</w:t>
      </w:r>
      <w:r>
        <w:br/>
      </w:r>
      <w:r>
        <w:rPr>
          <w:sz w:val="22"/>
          <w:szCs w:val="18"/>
        </w:rPr>
        <w:t xml:space="preserve">- </w:t>
      </w:r>
      <w:r>
        <w:rPr>
          <w:rFonts w:hint="eastAsia"/>
          <w:sz w:val="22"/>
          <w:szCs w:val="18"/>
        </w:rPr>
        <w:t>M</w:t>
      </w:r>
      <w:r>
        <w:rPr>
          <w:sz w:val="22"/>
          <w:szCs w:val="18"/>
        </w:rPr>
        <w:t xml:space="preserve">UBI </w:t>
      </w:r>
      <w:r>
        <w:rPr>
          <w:rFonts w:hint="eastAsia"/>
          <w:sz w:val="22"/>
          <w:szCs w:val="18"/>
        </w:rPr>
        <w:t>라는 영화 예매 사이트를 통해,</w:t>
      </w:r>
      <w:r>
        <w:rPr>
          <w:sz w:val="22"/>
          <w:szCs w:val="18"/>
        </w:rPr>
        <w:t xml:space="preserve"> </w:t>
      </w:r>
      <w:r>
        <w:rPr>
          <w:rFonts w:hint="eastAsia"/>
          <w:sz w:val="22"/>
          <w:szCs w:val="18"/>
        </w:rPr>
        <w:t>언제든 쉽게 사용자들이 보고자 하는 영화를 쉽게 예매를 도울 수 있게 하고자 하는 취지.</w:t>
      </w:r>
      <w:r>
        <w:rPr>
          <w:sz w:val="22"/>
          <w:szCs w:val="18"/>
        </w:rPr>
        <w:br/>
        <w:t xml:space="preserve">- </w:t>
      </w:r>
      <w:r>
        <w:rPr>
          <w:rFonts w:hint="eastAsia"/>
          <w:sz w:val="22"/>
          <w:szCs w:val="18"/>
        </w:rPr>
        <w:t>언제 어디서든,</w:t>
      </w:r>
      <w:r>
        <w:rPr>
          <w:sz w:val="22"/>
          <w:szCs w:val="18"/>
        </w:rPr>
        <w:t xml:space="preserve"> </w:t>
      </w:r>
      <w:r>
        <w:rPr>
          <w:rFonts w:hint="eastAsia"/>
          <w:sz w:val="22"/>
          <w:szCs w:val="18"/>
        </w:rPr>
        <w:t xml:space="preserve">사용자의 </w:t>
      </w:r>
      <w:r>
        <w:rPr>
          <w:sz w:val="22"/>
          <w:szCs w:val="18"/>
        </w:rPr>
        <w:t xml:space="preserve">GPS </w:t>
      </w:r>
      <w:r>
        <w:rPr>
          <w:rFonts w:hint="eastAsia"/>
          <w:sz w:val="22"/>
          <w:szCs w:val="18"/>
        </w:rPr>
        <w:t>정보를 바탕으로 가장 가까운 영화관의 상영목록과,</w:t>
      </w:r>
      <w:r>
        <w:rPr>
          <w:sz w:val="22"/>
          <w:szCs w:val="18"/>
        </w:rPr>
        <w:t xml:space="preserve"> </w:t>
      </w:r>
      <w:r>
        <w:rPr>
          <w:rFonts w:hint="eastAsia"/>
          <w:sz w:val="22"/>
          <w:szCs w:val="18"/>
        </w:rPr>
        <w:t>상영시간,</w:t>
      </w:r>
      <w:r>
        <w:rPr>
          <w:sz w:val="22"/>
          <w:szCs w:val="18"/>
        </w:rPr>
        <w:t xml:space="preserve"> </w:t>
      </w:r>
      <w:r>
        <w:rPr>
          <w:rFonts w:hint="eastAsia"/>
          <w:sz w:val="22"/>
          <w:szCs w:val="18"/>
        </w:rPr>
        <w:t>좌석을 확인할 수 있도록 만듦.</w:t>
      </w:r>
      <w:r>
        <w:br/>
      </w:r>
    </w:p>
    <w:p w14:paraId="1842701E" w14:textId="7AD208BC" w:rsidR="00CA7717" w:rsidRDefault="007073EF" w:rsidP="00CA7717">
      <w:pPr>
        <w:pStyle w:val="afd"/>
        <w:numPr>
          <w:ilvl w:val="1"/>
          <w:numId w:val="14"/>
        </w:numPr>
        <w:rPr>
          <w:sz w:val="22"/>
          <w:szCs w:val="18"/>
        </w:rPr>
      </w:pPr>
      <w:r w:rsidRPr="00CA7717">
        <w:rPr>
          <w:rFonts w:hint="eastAsia"/>
        </w:rPr>
        <w:t>프로젝트 특성</w:t>
      </w:r>
      <w:r w:rsidR="00CA7717">
        <w:br/>
      </w:r>
      <w:r w:rsidR="00CA7717">
        <w:rPr>
          <w:sz w:val="22"/>
          <w:szCs w:val="18"/>
        </w:rPr>
        <w:t xml:space="preserve">- </w:t>
      </w:r>
      <w:r w:rsidR="00CA7717">
        <w:rPr>
          <w:rFonts w:hint="eastAsia"/>
          <w:sz w:val="22"/>
          <w:szCs w:val="18"/>
        </w:rPr>
        <w:t>사용자가 예매하고자 하는 영화를 선택 후,</w:t>
      </w:r>
      <w:r w:rsidR="00CA7717">
        <w:rPr>
          <w:sz w:val="22"/>
          <w:szCs w:val="18"/>
        </w:rPr>
        <w:t xml:space="preserve"> </w:t>
      </w:r>
      <w:r w:rsidR="00CA7717">
        <w:rPr>
          <w:rFonts w:hint="eastAsia"/>
          <w:sz w:val="22"/>
          <w:szCs w:val="18"/>
        </w:rPr>
        <w:t>주변에 가장 가까운 영화관의 상영목록 및 상영시간표를 보여준다.</w:t>
      </w:r>
      <w:r w:rsidR="00CA7717">
        <w:rPr>
          <w:sz w:val="22"/>
          <w:szCs w:val="18"/>
        </w:rPr>
        <w:br/>
      </w:r>
      <w:r w:rsidR="00CA7717">
        <w:rPr>
          <w:rFonts w:hint="eastAsia"/>
          <w:sz w:val="22"/>
          <w:szCs w:val="18"/>
        </w:rPr>
        <w:t>-</w:t>
      </w:r>
      <w:r w:rsidR="00CA7717">
        <w:rPr>
          <w:sz w:val="22"/>
          <w:szCs w:val="18"/>
        </w:rPr>
        <w:t xml:space="preserve"> </w:t>
      </w:r>
      <w:r w:rsidR="00CA7717">
        <w:rPr>
          <w:rFonts w:hint="eastAsia"/>
          <w:sz w:val="22"/>
          <w:szCs w:val="18"/>
        </w:rPr>
        <w:t>사용자가 모든 목록을 선택하면,</w:t>
      </w:r>
      <w:r w:rsidR="00CA7717">
        <w:rPr>
          <w:sz w:val="22"/>
          <w:szCs w:val="18"/>
        </w:rPr>
        <w:t xml:space="preserve"> </w:t>
      </w:r>
      <w:r w:rsidR="00CA7717">
        <w:rPr>
          <w:rFonts w:hint="eastAsia"/>
          <w:sz w:val="22"/>
          <w:szCs w:val="18"/>
        </w:rPr>
        <w:t>결제 화면으로 넘어간다.</w:t>
      </w:r>
      <w:r w:rsidR="00CA7717">
        <w:rPr>
          <w:sz w:val="22"/>
          <w:szCs w:val="18"/>
        </w:rPr>
        <w:br/>
      </w:r>
      <w:r w:rsidR="00CA7717">
        <w:rPr>
          <w:rFonts w:hint="eastAsia"/>
          <w:sz w:val="22"/>
          <w:szCs w:val="18"/>
        </w:rPr>
        <w:t>-</w:t>
      </w:r>
      <w:r w:rsidR="00CA7717">
        <w:rPr>
          <w:sz w:val="22"/>
          <w:szCs w:val="18"/>
        </w:rPr>
        <w:t xml:space="preserve"> </w:t>
      </w:r>
      <w:r w:rsidR="00CA7717">
        <w:rPr>
          <w:rFonts w:hint="eastAsia"/>
          <w:sz w:val="22"/>
          <w:szCs w:val="18"/>
        </w:rPr>
        <w:t>로그인 및 예매 후 각 영화의 리뷰를</w:t>
      </w:r>
      <w:r w:rsidR="00CA7717">
        <w:rPr>
          <w:sz w:val="22"/>
          <w:szCs w:val="18"/>
        </w:rPr>
        <w:t xml:space="preserve"> </w:t>
      </w:r>
      <w:r w:rsidR="00CA7717">
        <w:rPr>
          <w:rFonts w:hint="eastAsia"/>
          <w:sz w:val="22"/>
          <w:szCs w:val="18"/>
        </w:rPr>
        <w:t>보거나 쓸 수 있다.</w:t>
      </w:r>
    </w:p>
    <w:p w14:paraId="2B58701E" w14:textId="1CC0EB80" w:rsidR="00CA7717" w:rsidRDefault="00CA7717" w:rsidP="00CA7717">
      <w:pPr>
        <w:spacing w:after="200"/>
        <w:rPr>
          <w:sz w:val="22"/>
          <w:szCs w:val="18"/>
        </w:rPr>
      </w:pPr>
    </w:p>
    <w:p w14:paraId="30173F2E" w14:textId="06DF8B9A" w:rsidR="00CA7717" w:rsidRDefault="00CA7717" w:rsidP="00CA7717">
      <w:pPr>
        <w:spacing w:after="200"/>
        <w:rPr>
          <w:sz w:val="22"/>
          <w:szCs w:val="18"/>
        </w:rPr>
      </w:pPr>
    </w:p>
    <w:p w14:paraId="48FB35C9" w14:textId="684B4B9D" w:rsidR="00CA7717" w:rsidRDefault="00CA7717" w:rsidP="00CA7717">
      <w:pPr>
        <w:spacing w:after="200"/>
        <w:rPr>
          <w:sz w:val="22"/>
          <w:szCs w:val="18"/>
        </w:rPr>
      </w:pPr>
    </w:p>
    <w:p w14:paraId="2BA0BFF2" w14:textId="50F06EB2" w:rsidR="00CA7717" w:rsidRDefault="00CA7717" w:rsidP="00CA7717">
      <w:pPr>
        <w:spacing w:after="200"/>
        <w:rPr>
          <w:sz w:val="22"/>
          <w:szCs w:val="18"/>
        </w:rPr>
      </w:pPr>
    </w:p>
    <w:p w14:paraId="2E1E3183" w14:textId="575E2BA8" w:rsidR="00CA7717" w:rsidRPr="00CA7717" w:rsidRDefault="00CA7717" w:rsidP="00CA7717">
      <w:pPr>
        <w:pStyle w:val="1"/>
        <w:rPr>
          <w:lang w:val="ko-KR" w:bidi="ko-KR"/>
        </w:rPr>
      </w:pPr>
      <w:r>
        <w:rPr>
          <w:lang w:val="ko-KR" w:bidi="ko-KR"/>
        </w:rPr>
        <w:lastRenderedPageBreak/>
        <w:t xml:space="preserve">2. </w:t>
      </w:r>
      <w:r>
        <w:rPr>
          <w:rFonts w:hint="eastAsia"/>
          <w:lang w:val="ko-KR" w:bidi="ko-KR"/>
        </w:rPr>
        <w:t>프로젝트 상세내용</w:t>
      </w:r>
    </w:p>
    <w:p w14:paraId="56FC570C" w14:textId="62AB837E" w:rsidR="00CA7717" w:rsidRDefault="00CA7717" w:rsidP="00CA7717">
      <w:pPr>
        <w:spacing w:after="200"/>
        <w:rPr>
          <w:sz w:val="22"/>
          <w:szCs w:val="18"/>
        </w:rPr>
      </w:pPr>
    </w:p>
    <w:p w14:paraId="32D38972" w14:textId="1CD27000" w:rsidR="00D25F07" w:rsidRDefault="00CA7717" w:rsidP="00CA7717">
      <w:pPr>
        <w:pStyle w:val="afd"/>
        <w:numPr>
          <w:ilvl w:val="0"/>
          <w:numId w:val="20"/>
        </w:numPr>
        <w:spacing w:after="200"/>
        <w:rPr>
          <w:sz w:val="22"/>
          <w:szCs w:val="18"/>
        </w:rPr>
      </w:pPr>
      <w:r w:rsidRPr="00D25F07">
        <w:rPr>
          <w:rFonts w:hint="eastAsia"/>
        </w:rPr>
        <w:t>실제 구현된 기능</w:t>
      </w:r>
      <w:r>
        <w:rPr>
          <w:sz w:val="22"/>
          <w:szCs w:val="18"/>
        </w:rPr>
        <w:br/>
      </w:r>
      <w:r w:rsidR="00D25F07">
        <w:rPr>
          <w:sz w:val="22"/>
          <w:szCs w:val="18"/>
        </w:rPr>
        <w:t xml:space="preserve">- </w:t>
      </w:r>
      <w:r w:rsidR="00D25F07">
        <w:rPr>
          <w:rFonts w:hint="eastAsia"/>
          <w:sz w:val="22"/>
          <w:szCs w:val="18"/>
        </w:rPr>
        <w:t>로그인 및 회원가입</w:t>
      </w:r>
      <w:r w:rsidR="007F3346">
        <w:rPr>
          <w:sz w:val="22"/>
          <w:szCs w:val="18"/>
        </w:rPr>
        <w:br/>
      </w:r>
      <w:r w:rsidR="007F3346">
        <w:rPr>
          <w:sz w:val="22"/>
          <w:szCs w:val="18"/>
        </w:rPr>
        <w:br/>
        <w:t xml:space="preserve">- </w:t>
      </w:r>
      <w:r w:rsidR="007F3346">
        <w:rPr>
          <w:rFonts w:hint="eastAsia"/>
          <w:sz w:val="22"/>
          <w:szCs w:val="18"/>
        </w:rPr>
        <w:t>회원탈퇴 기능</w:t>
      </w:r>
      <w:r w:rsidR="00D25F07">
        <w:rPr>
          <w:sz w:val="22"/>
          <w:szCs w:val="18"/>
        </w:rPr>
        <w:br/>
      </w:r>
      <w:r w:rsidR="00D25F07">
        <w:rPr>
          <w:sz w:val="22"/>
          <w:szCs w:val="18"/>
        </w:rPr>
        <w:br/>
        <w:t xml:space="preserve">- </w:t>
      </w:r>
      <w:r w:rsidR="00D25F07">
        <w:rPr>
          <w:rFonts w:hint="eastAsia"/>
          <w:sz w:val="22"/>
          <w:szCs w:val="18"/>
        </w:rPr>
        <w:t>영화 예매</w:t>
      </w:r>
      <w:r w:rsidR="00D25F07">
        <w:rPr>
          <w:sz w:val="22"/>
          <w:szCs w:val="18"/>
        </w:rPr>
        <w:br/>
      </w:r>
      <w:r w:rsidR="00D25F07">
        <w:rPr>
          <w:sz w:val="22"/>
          <w:szCs w:val="18"/>
        </w:rPr>
        <w:br/>
        <w:t xml:space="preserve">- </w:t>
      </w:r>
      <w:r w:rsidR="00D25F07">
        <w:rPr>
          <w:rFonts w:hint="eastAsia"/>
          <w:sz w:val="22"/>
          <w:szCs w:val="18"/>
        </w:rPr>
        <w:t xml:space="preserve">지도 </w:t>
      </w:r>
      <w:r w:rsidR="00D25F07">
        <w:rPr>
          <w:sz w:val="22"/>
          <w:szCs w:val="18"/>
        </w:rPr>
        <w:t>API</w:t>
      </w:r>
      <w:r w:rsidR="007F3346">
        <w:rPr>
          <w:sz w:val="22"/>
          <w:szCs w:val="18"/>
        </w:rPr>
        <w:t xml:space="preserve"> </w:t>
      </w:r>
      <w:r w:rsidR="007F3346">
        <w:rPr>
          <w:rFonts w:hint="eastAsia"/>
          <w:sz w:val="22"/>
          <w:szCs w:val="18"/>
        </w:rPr>
        <w:t>사용해서 특정 영화관에 마커 표시</w:t>
      </w:r>
      <w:r w:rsidR="00D25F07">
        <w:rPr>
          <w:sz w:val="22"/>
          <w:szCs w:val="18"/>
        </w:rPr>
        <w:br/>
      </w:r>
      <w:r w:rsidR="00D25F07">
        <w:rPr>
          <w:sz w:val="22"/>
          <w:szCs w:val="18"/>
        </w:rPr>
        <w:br/>
        <w:t xml:space="preserve">- </w:t>
      </w:r>
      <w:r w:rsidR="00D25F07">
        <w:rPr>
          <w:rFonts w:hint="eastAsia"/>
          <w:sz w:val="22"/>
          <w:szCs w:val="18"/>
        </w:rPr>
        <w:t>예매 후 티켓 목록</w:t>
      </w:r>
      <w:r w:rsidR="00D25F07">
        <w:rPr>
          <w:sz w:val="22"/>
          <w:szCs w:val="18"/>
        </w:rPr>
        <w:br/>
      </w:r>
      <w:r w:rsidR="00D25F07">
        <w:rPr>
          <w:sz w:val="22"/>
          <w:szCs w:val="18"/>
        </w:rPr>
        <w:br/>
        <w:t xml:space="preserve">- </w:t>
      </w:r>
      <w:r w:rsidR="00D25F07">
        <w:rPr>
          <w:rFonts w:hint="eastAsia"/>
          <w:sz w:val="22"/>
          <w:szCs w:val="18"/>
        </w:rPr>
        <w:t>각 영화 별 리뷰 페이지</w:t>
      </w:r>
    </w:p>
    <w:p w14:paraId="7B68D245" w14:textId="6F3DAF46" w:rsidR="00CA7717" w:rsidRPr="00D25F07" w:rsidRDefault="00D25F07" w:rsidP="00D25F07">
      <w:pPr>
        <w:spacing w:after="200"/>
        <w:rPr>
          <w:sz w:val="22"/>
          <w:szCs w:val="18"/>
        </w:rPr>
      </w:pPr>
      <w:r>
        <w:rPr>
          <w:sz w:val="22"/>
          <w:szCs w:val="18"/>
        </w:rPr>
        <w:br w:type="page"/>
      </w:r>
    </w:p>
    <w:p w14:paraId="3E6A2208" w14:textId="0AC24E47" w:rsidR="00D25F07" w:rsidRPr="007F3346" w:rsidRDefault="00D25F07" w:rsidP="007F3346">
      <w:pPr>
        <w:pStyle w:val="1"/>
        <w:rPr>
          <w:lang w:val="ko-KR" w:bidi="ko-KR"/>
        </w:rPr>
      </w:pPr>
      <w:r>
        <w:rPr>
          <w:lang w:val="ko-KR" w:bidi="ko-KR"/>
        </w:rPr>
        <w:lastRenderedPageBreak/>
        <w:t xml:space="preserve">3. </w:t>
      </w:r>
      <w:r>
        <w:rPr>
          <w:rFonts w:hint="eastAsia"/>
          <w:lang w:val="ko-KR" w:bidi="ko-KR"/>
        </w:rPr>
        <w:t>프로젝트 사용 지침서</w:t>
      </w:r>
    </w:p>
    <w:p w14:paraId="3B494B66" w14:textId="5DF533F1" w:rsidR="00D25F07" w:rsidRPr="007F3346" w:rsidRDefault="00D25F07" w:rsidP="007F3346">
      <w:pPr>
        <w:pStyle w:val="afd"/>
        <w:numPr>
          <w:ilvl w:val="0"/>
          <w:numId w:val="21"/>
        </w:numPr>
        <w:spacing w:after="200"/>
        <w:rPr>
          <w:sz w:val="40"/>
          <w:szCs w:val="32"/>
        </w:rPr>
      </w:pPr>
      <w:r>
        <w:rPr>
          <w:rFonts w:hint="eastAsia"/>
          <w:sz w:val="40"/>
          <w:szCs w:val="32"/>
        </w:rPr>
        <w:t>홈페이지</w:t>
      </w:r>
      <w:r w:rsidRPr="007F3346">
        <w:rPr>
          <w:sz w:val="40"/>
          <w:szCs w:val="32"/>
        </w:rPr>
        <w:br/>
      </w:r>
      <w:r w:rsidR="007F3346">
        <w:rPr>
          <w:noProof/>
        </w:rPr>
        <w:drawing>
          <wp:inline distT="0" distB="0" distL="0" distR="0" wp14:anchorId="4D3E0769" wp14:editId="53964937">
            <wp:extent cx="4648200" cy="4628744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01" cy="463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F0F2" w14:textId="196ADA45" w:rsidR="00D25F07" w:rsidRDefault="00AA4559" w:rsidP="00D25F07">
      <w:pPr>
        <w:pStyle w:val="afd"/>
        <w:spacing w:after="200"/>
        <w:ind w:left="800"/>
        <w:rPr>
          <w:sz w:val="24"/>
          <w:szCs w:val="20"/>
        </w:rPr>
      </w:pPr>
      <w:r>
        <w:rPr>
          <w:rFonts w:hint="eastAsia"/>
          <w:sz w:val="24"/>
          <w:szCs w:val="20"/>
        </w:rPr>
        <w:t>1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이미 가입된 회원이라면,</w:t>
      </w:r>
      <w:r>
        <w:rPr>
          <w:sz w:val="24"/>
          <w:szCs w:val="20"/>
        </w:rPr>
        <w:t xml:space="preserve"> (1</w:t>
      </w:r>
      <w:r>
        <w:rPr>
          <w:rFonts w:hint="eastAsia"/>
          <w:sz w:val="24"/>
          <w:szCs w:val="20"/>
        </w:rPr>
        <w:t>번)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로그인 버튼을 누른다.</w:t>
      </w:r>
    </w:p>
    <w:p w14:paraId="33443D98" w14:textId="597344A1" w:rsidR="00AA4559" w:rsidRDefault="00AA4559" w:rsidP="00D25F07">
      <w:pPr>
        <w:pStyle w:val="afd"/>
        <w:spacing w:after="200"/>
        <w:ind w:left="8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 xml:space="preserve">처음 방문한 회원이라면 </w:t>
      </w:r>
      <w:r>
        <w:rPr>
          <w:sz w:val="24"/>
          <w:szCs w:val="20"/>
        </w:rPr>
        <w:t xml:space="preserve">, </w:t>
      </w:r>
      <w:r>
        <w:rPr>
          <w:rFonts w:hint="eastAsia"/>
          <w:sz w:val="24"/>
          <w:szCs w:val="20"/>
        </w:rPr>
        <w:t>회원가입 버튼을 누른다.</w:t>
      </w:r>
    </w:p>
    <w:p w14:paraId="361CB718" w14:textId="407B3315" w:rsidR="00AA4559" w:rsidRDefault="00AA4559" w:rsidP="00D25F07">
      <w:pPr>
        <w:pStyle w:val="afd"/>
        <w:spacing w:after="200"/>
        <w:ind w:left="800"/>
        <w:rPr>
          <w:sz w:val="24"/>
          <w:szCs w:val="20"/>
        </w:rPr>
      </w:pPr>
      <w:r>
        <w:rPr>
          <w:rFonts w:hint="eastAsia"/>
          <w:sz w:val="24"/>
          <w:szCs w:val="20"/>
        </w:rPr>
        <w:t>3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현재 상영중인 영화 목록이 슬라이드 화면으로 보인다</w:t>
      </w:r>
    </w:p>
    <w:p w14:paraId="51637934" w14:textId="522D462F" w:rsidR="00AA4559" w:rsidRDefault="00AA4559" w:rsidP="00D25F07">
      <w:pPr>
        <w:pStyle w:val="afd"/>
        <w:spacing w:after="200"/>
        <w:ind w:left="800"/>
        <w:rPr>
          <w:sz w:val="24"/>
          <w:szCs w:val="20"/>
        </w:rPr>
      </w:pPr>
      <w:r>
        <w:rPr>
          <w:rFonts w:hint="eastAsia"/>
          <w:sz w:val="24"/>
          <w:szCs w:val="20"/>
        </w:rPr>
        <w:t>4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상세보기를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그 영화의 상세 정보 및 영화에 관한 리뷰가 보이는 페이지로 이동한다.</w:t>
      </w:r>
    </w:p>
    <w:p w14:paraId="4A82D217" w14:textId="2C8077A7" w:rsidR="00AA4559" w:rsidRDefault="00AA4559" w:rsidP="00AA4559">
      <w:pPr>
        <w:pStyle w:val="afd"/>
        <w:spacing w:after="200"/>
        <w:ind w:left="800"/>
        <w:rPr>
          <w:sz w:val="24"/>
          <w:szCs w:val="20"/>
        </w:rPr>
      </w:pPr>
      <w:r>
        <w:rPr>
          <w:sz w:val="24"/>
          <w:szCs w:val="20"/>
        </w:rPr>
        <w:t xml:space="preserve">5. </w:t>
      </w:r>
      <w:r>
        <w:rPr>
          <w:rFonts w:hint="eastAsia"/>
          <w:sz w:val="24"/>
          <w:szCs w:val="20"/>
        </w:rPr>
        <w:t>예매하기를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영화 예매페이지로 이동한다.</w:t>
      </w:r>
    </w:p>
    <w:p w14:paraId="577B1B35" w14:textId="77777777" w:rsidR="00AA4559" w:rsidRDefault="00AA4559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5FDFAE64" w14:textId="68337843" w:rsidR="007F3346" w:rsidRPr="007F3346" w:rsidRDefault="00AA4559" w:rsidP="00AA4559">
      <w:pPr>
        <w:spacing w:after="200"/>
        <w:rPr>
          <w:noProof/>
        </w:rPr>
      </w:pPr>
      <w:r>
        <w:rPr>
          <w:rFonts w:hint="eastAsia"/>
          <w:sz w:val="40"/>
          <w:szCs w:val="32"/>
        </w:rPr>
        <w:lastRenderedPageBreak/>
        <w:t>2</w:t>
      </w:r>
      <w:r>
        <w:rPr>
          <w:sz w:val="40"/>
          <w:szCs w:val="32"/>
        </w:rPr>
        <w:t xml:space="preserve">. </w:t>
      </w:r>
      <w:r>
        <w:rPr>
          <w:rFonts w:hint="eastAsia"/>
          <w:sz w:val="40"/>
          <w:szCs w:val="32"/>
        </w:rPr>
        <w:t>회원가입</w:t>
      </w:r>
      <w:r w:rsidRPr="00AA4559">
        <w:rPr>
          <w:noProof/>
        </w:rPr>
        <w:t xml:space="preserve"> </w:t>
      </w:r>
      <w:r w:rsidR="00B41941">
        <w:rPr>
          <w:noProof/>
        </w:rPr>
        <w:drawing>
          <wp:inline distT="0" distB="0" distL="0" distR="0" wp14:anchorId="5CBADA71" wp14:editId="59A73F70">
            <wp:extent cx="6371590" cy="3026410"/>
            <wp:effectExtent l="0" t="0" r="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A949" w14:textId="52AF2037" w:rsidR="00AA4559" w:rsidRDefault="00AA4559" w:rsidP="00AA4559">
      <w:pPr>
        <w:spacing w:after="200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. </w:t>
      </w:r>
      <w:r>
        <w:rPr>
          <w:rFonts w:hint="eastAsia"/>
          <w:noProof/>
        </w:rPr>
        <w:t>사용자가 사용할 I</w:t>
      </w:r>
      <w:r>
        <w:rPr>
          <w:noProof/>
        </w:rPr>
        <w:t>D</w:t>
      </w:r>
      <w:r>
        <w:rPr>
          <w:rFonts w:hint="eastAsia"/>
          <w:noProof/>
        </w:rPr>
        <w:t>를 입력한다.</w:t>
      </w:r>
    </w:p>
    <w:p w14:paraId="2373CBAD" w14:textId="6F4ED329" w:rsidR="00AA4559" w:rsidRDefault="00AA4559" w:rsidP="00AA4559">
      <w:pPr>
        <w:spacing w:after="2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rFonts w:hint="eastAsia"/>
          <w:noProof/>
        </w:rPr>
        <w:t>사용자가 사용할 비밀번호를 입력한다.</w:t>
      </w:r>
    </w:p>
    <w:p w14:paraId="3E07C9C6" w14:textId="23B32786" w:rsidR="00AA4559" w:rsidRDefault="00AA4559" w:rsidP="00AA4559">
      <w:pPr>
        <w:spacing w:after="2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사용자의 이름을 입력한다.</w:t>
      </w:r>
    </w:p>
    <w:p w14:paraId="2B0010E7" w14:textId="3C0FD451" w:rsidR="00AA4559" w:rsidRDefault="00AA4559" w:rsidP="00AA4559">
      <w:pPr>
        <w:spacing w:after="200"/>
        <w:rPr>
          <w:noProof/>
        </w:rPr>
      </w:pPr>
      <w:r>
        <w:rPr>
          <w:noProof/>
        </w:rPr>
        <w:t xml:space="preserve">4. </w:t>
      </w:r>
      <w:r>
        <w:rPr>
          <w:rFonts w:hint="eastAsia"/>
          <w:noProof/>
        </w:rPr>
        <w:t>사용자의 생년월일을 선택한다.</w:t>
      </w:r>
    </w:p>
    <w:p w14:paraId="46510503" w14:textId="15A55CB8" w:rsidR="00AA4559" w:rsidRDefault="00AA4559" w:rsidP="00AA4559">
      <w:pPr>
        <w:spacing w:after="200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사용자가 자주 사용하는 </w:t>
      </w:r>
      <w:r>
        <w:rPr>
          <w:noProof/>
        </w:rPr>
        <w:t xml:space="preserve">E-mail </w:t>
      </w:r>
      <w:r>
        <w:rPr>
          <w:rFonts w:hint="eastAsia"/>
          <w:noProof/>
        </w:rPr>
        <w:t>을 입력한다.</w:t>
      </w:r>
    </w:p>
    <w:p w14:paraId="03E2BE8A" w14:textId="4861BB0D" w:rsidR="00AA4559" w:rsidRDefault="00AA4559" w:rsidP="00AA4559">
      <w:pPr>
        <w:spacing w:after="200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. </w:t>
      </w:r>
      <w:r>
        <w:rPr>
          <w:rFonts w:hint="eastAsia"/>
          <w:noProof/>
        </w:rPr>
        <w:t>사용자의 전화번호를 입력한다.</w:t>
      </w:r>
    </w:p>
    <w:p w14:paraId="6851B378" w14:textId="58F0A6F4" w:rsidR="00AA4559" w:rsidRDefault="00AA4559" w:rsidP="00AA4559">
      <w:pPr>
        <w:spacing w:after="200"/>
        <w:rPr>
          <w:noProof/>
        </w:rPr>
      </w:pPr>
      <w:r>
        <w:rPr>
          <w:noProof/>
        </w:rPr>
        <w:t xml:space="preserve">7. </w:t>
      </w:r>
      <w:r>
        <w:rPr>
          <w:rFonts w:hint="eastAsia"/>
          <w:noProof/>
        </w:rPr>
        <w:t>사용자가 거주하는 주소를 입력한다.</w:t>
      </w:r>
    </w:p>
    <w:p w14:paraId="5CD8557B" w14:textId="4070C61D" w:rsidR="00AA4559" w:rsidRPr="00AA4559" w:rsidRDefault="00AA4559">
      <w:pPr>
        <w:spacing w:after="200"/>
        <w:rPr>
          <w:sz w:val="40"/>
          <w:szCs w:val="32"/>
        </w:rPr>
      </w:pPr>
      <w:r>
        <w:rPr>
          <w:noProof/>
        </w:rPr>
        <w:br w:type="page"/>
      </w:r>
      <w:r>
        <w:rPr>
          <w:sz w:val="40"/>
          <w:szCs w:val="32"/>
        </w:rPr>
        <w:lastRenderedPageBreak/>
        <w:t xml:space="preserve">3. </w:t>
      </w:r>
      <w:r>
        <w:rPr>
          <w:rFonts w:hint="eastAsia"/>
          <w:sz w:val="40"/>
          <w:szCs w:val="32"/>
        </w:rPr>
        <w:t>로그인</w:t>
      </w:r>
      <w:r w:rsidR="00B41941">
        <w:rPr>
          <w:noProof/>
        </w:rPr>
        <w:drawing>
          <wp:inline distT="0" distB="0" distL="0" distR="0" wp14:anchorId="2B6FAEF9" wp14:editId="535A15F9">
            <wp:extent cx="6371590" cy="3026410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BC18" w14:textId="6D2C132F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1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 xml:space="preserve">사용자가 등록한 </w:t>
      </w:r>
      <w:r>
        <w:rPr>
          <w:sz w:val="24"/>
          <w:szCs w:val="20"/>
        </w:rPr>
        <w:t xml:space="preserve">ID </w:t>
      </w:r>
      <w:r>
        <w:rPr>
          <w:rFonts w:hint="eastAsia"/>
          <w:sz w:val="24"/>
          <w:szCs w:val="20"/>
        </w:rPr>
        <w:t>를 입력한다.</w:t>
      </w:r>
    </w:p>
    <w:p w14:paraId="4EE8DE6C" w14:textId="07B25ED0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사용자가 등록한 비밀번호를 입력한다.</w:t>
      </w:r>
    </w:p>
    <w:p w14:paraId="60EC0DCE" w14:textId="5C433462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 xml:space="preserve">-1 </w:t>
      </w:r>
      <w:r>
        <w:rPr>
          <w:rFonts w:hint="eastAsia"/>
          <w:sz w:val="24"/>
          <w:szCs w:val="20"/>
        </w:rPr>
        <w:t>사용자의 I</w:t>
      </w:r>
      <w:r>
        <w:rPr>
          <w:sz w:val="24"/>
          <w:szCs w:val="20"/>
        </w:rPr>
        <w:t xml:space="preserve">D </w:t>
      </w:r>
      <w:r>
        <w:rPr>
          <w:rFonts w:hint="eastAsia"/>
          <w:sz w:val="24"/>
          <w:szCs w:val="20"/>
        </w:rPr>
        <w:t>혹은 비밀번호가 일치하지 않는다면,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페이지 상단에 알림창이 뜬다.</w:t>
      </w:r>
    </w:p>
    <w:p w14:paraId="193D7097" w14:textId="40ED859F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3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로그인 버튼을 누른다.</w:t>
      </w:r>
    </w:p>
    <w:p w14:paraId="732C0E7C" w14:textId="0E7924EB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3</w:t>
      </w:r>
      <w:r>
        <w:rPr>
          <w:sz w:val="24"/>
          <w:szCs w:val="20"/>
        </w:rPr>
        <w:t xml:space="preserve">-1 </w:t>
      </w:r>
      <w:r>
        <w:rPr>
          <w:rFonts w:hint="eastAsia"/>
          <w:sz w:val="24"/>
          <w:szCs w:val="20"/>
        </w:rPr>
        <w:t>로그인이 성공하면,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다시 홈페이지 화면으로 돌아간다.</w:t>
      </w:r>
    </w:p>
    <w:p w14:paraId="5889F7CD" w14:textId="4CFCBDDB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4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만약 회원이 아니라면 로그인 화면에서도 회원가입 버튼을 눌러서</w:t>
      </w:r>
      <w:r>
        <w:rPr>
          <w:sz w:val="24"/>
          <w:szCs w:val="20"/>
        </w:rPr>
        <w:t xml:space="preserve">, </w:t>
      </w:r>
      <w:r>
        <w:rPr>
          <w:rFonts w:hint="eastAsia"/>
          <w:sz w:val="24"/>
          <w:szCs w:val="20"/>
        </w:rPr>
        <w:t>회원가입 페이지로 넘어갈 수 있다.</w:t>
      </w:r>
    </w:p>
    <w:p w14:paraId="170C65A2" w14:textId="77777777" w:rsidR="00AA4559" w:rsidRDefault="00AA4559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7B1AB7DA" w14:textId="2933ECBD" w:rsidR="00AA4559" w:rsidRDefault="00AA4559" w:rsidP="00AA4559">
      <w:pPr>
        <w:spacing w:after="200"/>
        <w:rPr>
          <w:sz w:val="40"/>
          <w:szCs w:val="32"/>
        </w:rPr>
      </w:pPr>
      <w:r>
        <w:rPr>
          <w:sz w:val="40"/>
          <w:szCs w:val="32"/>
        </w:rPr>
        <w:lastRenderedPageBreak/>
        <w:t xml:space="preserve">4. </w:t>
      </w:r>
      <w:r>
        <w:rPr>
          <w:rFonts w:hint="eastAsia"/>
          <w:sz w:val="40"/>
          <w:szCs w:val="32"/>
        </w:rPr>
        <w:t>로그인 후 홈페이지</w:t>
      </w:r>
      <w:r w:rsidR="00B41941">
        <w:rPr>
          <w:noProof/>
        </w:rPr>
        <w:drawing>
          <wp:inline distT="0" distB="0" distL="0" distR="0" wp14:anchorId="5497E0F7" wp14:editId="6A2447F5">
            <wp:extent cx="6371590" cy="634492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634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742A" w14:textId="6ACB2724" w:rsidR="00AA4559" w:rsidRDefault="00AA4559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lastRenderedPageBreak/>
        <w:t>1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 xml:space="preserve">내정보수정을 누르면 </w:t>
      </w:r>
      <w:r w:rsidR="00B41941">
        <w:rPr>
          <w:noProof/>
        </w:rPr>
        <w:drawing>
          <wp:inline distT="0" distB="0" distL="0" distR="0" wp14:anchorId="756AEAFA" wp14:editId="223EA711">
            <wp:extent cx="6371590" cy="3026410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62E6" w14:textId="51914073" w:rsidR="00AA4559" w:rsidRDefault="005E6B8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 xml:space="preserve">사진과 같이 </w:t>
      </w:r>
      <w:r>
        <w:rPr>
          <w:sz w:val="24"/>
          <w:szCs w:val="20"/>
        </w:rPr>
        <w:t>1</w:t>
      </w:r>
      <w:r>
        <w:rPr>
          <w:rFonts w:hint="eastAsia"/>
          <w:sz w:val="24"/>
          <w:szCs w:val="20"/>
        </w:rPr>
        <w:t xml:space="preserve">번 </w:t>
      </w:r>
      <w:r>
        <w:rPr>
          <w:sz w:val="24"/>
          <w:szCs w:val="20"/>
        </w:rPr>
        <w:t xml:space="preserve">ID </w:t>
      </w:r>
      <w:r>
        <w:rPr>
          <w:rFonts w:hint="eastAsia"/>
          <w:sz w:val="24"/>
          <w:szCs w:val="20"/>
        </w:rPr>
        <w:t>를 제외한 사용자 정보를 수정 할 수 있는 페이지로 이동한다.</w:t>
      </w:r>
    </w:p>
    <w:p w14:paraId="4C6267E6" w14:textId="1E67136A" w:rsidR="005E6B8D" w:rsidRDefault="005E6B8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예매확인 버튼을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사용자가 예매한 영화에 관한 목록이 불러와 진다.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만약 예매된 목록이 없으면 그냥 빈 화면이 나타난다.</w:t>
      </w:r>
    </w:p>
    <w:p w14:paraId="12C9C774" w14:textId="2D459A01" w:rsidR="005E6B8D" w:rsidRDefault="005E6B8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3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로그아웃 버튼을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현재 로그인이 페이지가 로그인 되기 전 홈페이지로 전환된다.</w:t>
      </w:r>
    </w:p>
    <w:p w14:paraId="6231F20D" w14:textId="6FF60673" w:rsidR="00502C4D" w:rsidRDefault="005E6B8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4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회원탈퇴 버튼을 누르면</w:t>
      </w:r>
      <w:r w:rsidR="00B41941">
        <w:rPr>
          <w:noProof/>
        </w:rPr>
        <w:drawing>
          <wp:inline distT="0" distB="0" distL="0" distR="0" wp14:anchorId="5E8744C6" wp14:editId="17E0E62B">
            <wp:extent cx="6371590" cy="33147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2D33">
        <w:rPr>
          <w:rFonts w:hint="eastAsia"/>
          <w:sz w:val="24"/>
          <w:szCs w:val="20"/>
        </w:rPr>
        <w:lastRenderedPageBreak/>
        <w:t>사용자가 로그인한 I</w:t>
      </w:r>
      <w:r w:rsidR="002C2D33">
        <w:rPr>
          <w:sz w:val="24"/>
          <w:szCs w:val="20"/>
        </w:rPr>
        <w:t>D</w:t>
      </w:r>
      <w:r w:rsidR="002C2D33">
        <w:rPr>
          <w:rFonts w:hint="eastAsia"/>
          <w:sz w:val="24"/>
          <w:szCs w:val="20"/>
        </w:rPr>
        <w:t>와 비밀번호를 입력 후</w:t>
      </w:r>
      <w:r w:rsidR="002C2D33">
        <w:rPr>
          <w:sz w:val="24"/>
          <w:szCs w:val="20"/>
        </w:rPr>
        <w:t xml:space="preserve">, </w:t>
      </w:r>
      <w:r w:rsidR="002C2D33">
        <w:rPr>
          <w:rFonts w:hint="eastAsia"/>
          <w:sz w:val="24"/>
          <w:szCs w:val="20"/>
        </w:rPr>
        <w:t>회원탈퇴 버튼을 누르면,</w:t>
      </w:r>
      <w:r w:rsidR="002C2D33">
        <w:rPr>
          <w:sz w:val="24"/>
          <w:szCs w:val="20"/>
        </w:rPr>
        <w:t xml:space="preserve"> DB</w:t>
      </w:r>
      <w:r w:rsidR="002C2D33">
        <w:rPr>
          <w:rFonts w:hint="eastAsia"/>
          <w:sz w:val="24"/>
          <w:szCs w:val="20"/>
        </w:rPr>
        <w:t>에 저장되어 있던,</w:t>
      </w:r>
      <w:r w:rsidR="002C2D33">
        <w:rPr>
          <w:sz w:val="24"/>
          <w:szCs w:val="20"/>
        </w:rPr>
        <w:t xml:space="preserve"> </w:t>
      </w:r>
      <w:r w:rsidR="002C2D33">
        <w:rPr>
          <w:rFonts w:hint="eastAsia"/>
          <w:sz w:val="24"/>
          <w:szCs w:val="20"/>
        </w:rPr>
        <w:t>사용자의 정보가 삭제되면서,</w:t>
      </w:r>
      <w:r w:rsidR="002C2D33">
        <w:rPr>
          <w:sz w:val="24"/>
          <w:szCs w:val="20"/>
        </w:rPr>
        <w:t xml:space="preserve"> </w:t>
      </w:r>
      <w:r w:rsidR="002C2D33">
        <w:rPr>
          <w:rFonts w:hint="eastAsia"/>
          <w:sz w:val="24"/>
          <w:szCs w:val="20"/>
        </w:rPr>
        <w:t>로그인 되기 전 홈페이지로 자동으로 전환된다.</w:t>
      </w:r>
    </w:p>
    <w:p w14:paraId="4EE7EC00" w14:textId="77777777" w:rsidR="00502C4D" w:rsidRDefault="00502C4D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55734D2C" w14:textId="0F15893A" w:rsidR="005E6B8D" w:rsidRDefault="00502C4D" w:rsidP="00AA4559">
      <w:pPr>
        <w:spacing w:after="200"/>
        <w:rPr>
          <w:sz w:val="40"/>
          <w:szCs w:val="32"/>
        </w:rPr>
      </w:pPr>
      <w:r>
        <w:rPr>
          <w:sz w:val="40"/>
          <w:szCs w:val="32"/>
        </w:rPr>
        <w:lastRenderedPageBreak/>
        <w:t xml:space="preserve">5. </w:t>
      </w:r>
      <w:r>
        <w:rPr>
          <w:rFonts w:hint="eastAsia"/>
          <w:sz w:val="40"/>
          <w:szCs w:val="32"/>
        </w:rPr>
        <w:t>예매 페이지</w:t>
      </w:r>
      <w:r w:rsidR="00B41941">
        <w:rPr>
          <w:noProof/>
        </w:rPr>
        <w:drawing>
          <wp:inline distT="0" distB="0" distL="0" distR="0" wp14:anchorId="29B96470" wp14:editId="0AB4CA0C">
            <wp:extent cx="6371590" cy="712851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712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03B4" w14:textId="253EDF44" w:rsidR="00502C4D" w:rsidRDefault="00502C4D" w:rsidP="00AA4559">
      <w:pPr>
        <w:spacing w:after="200"/>
        <w:rPr>
          <w:sz w:val="24"/>
          <w:szCs w:val="20"/>
        </w:rPr>
      </w:pPr>
      <w:r w:rsidRPr="00502C4D">
        <w:rPr>
          <w:rFonts w:hint="eastAsia"/>
          <w:sz w:val="24"/>
          <w:szCs w:val="20"/>
        </w:rPr>
        <w:t>1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현재 상영중인 영화 목록을 보여줍니다.</w:t>
      </w:r>
    </w:p>
    <w:p w14:paraId="7807FBDB" w14:textId="6B8DDD2A" w:rsidR="00502C4D" w:rsidRDefault="00502C4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>. 5</w:t>
      </w:r>
      <w:r>
        <w:rPr>
          <w:rFonts w:hint="eastAsia"/>
          <w:sz w:val="24"/>
          <w:szCs w:val="20"/>
        </w:rPr>
        <w:t>번 지도에 마커 되어있는 영화관의 상영관 정보를 보여줍니다</w:t>
      </w:r>
      <w:r>
        <w:rPr>
          <w:sz w:val="24"/>
          <w:szCs w:val="20"/>
        </w:rPr>
        <w:t>.</w:t>
      </w:r>
    </w:p>
    <w:p w14:paraId="3C6A7FEE" w14:textId="5DA31E29" w:rsidR="00502C4D" w:rsidRDefault="00502C4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lastRenderedPageBreak/>
        <w:t>3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상영중인 영화의 상영 날짜를 보여줍니다.</w:t>
      </w:r>
    </w:p>
    <w:p w14:paraId="55C8E867" w14:textId="1F72E368" w:rsidR="00502C4D" w:rsidRDefault="00502C4D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4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상영 날짜에 있는 상영 시간 목록을 보여줍니다.</w:t>
      </w:r>
    </w:p>
    <w:p w14:paraId="158AC967" w14:textId="49F12C7C" w:rsidR="00A57B25" w:rsidRDefault="00A57B25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5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지도에서 영화관의 위치를 보여줍니다.</w:t>
      </w:r>
    </w:p>
    <w:p w14:paraId="3C4FC1D6" w14:textId="4D59E49E" w:rsidR="00A57B25" w:rsidRPr="00B41941" w:rsidRDefault="00A57B25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6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결제하기 버튼을 누르면</w:t>
      </w:r>
      <w:r w:rsidR="00B41941">
        <w:rPr>
          <w:noProof/>
        </w:rPr>
        <w:drawing>
          <wp:inline distT="0" distB="0" distL="0" distR="0" wp14:anchorId="2E955CC5" wp14:editId="37E8B40F">
            <wp:extent cx="6371590" cy="3650615"/>
            <wp:effectExtent l="0" t="0" r="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A40" w14:textId="2BB56B10" w:rsidR="00A57B25" w:rsidRDefault="00A57B25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 xml:space="preserve">이 페이지와 같이 카카오페이로 결제할 수 있는 </w:t>
      </w:r>
      <w:r>
        <w:rPr>
          <w:sz w:val="24"/>
          <w:szCs w:val="20"/>
        </w:rPr>
        <w:t xml:space="preserve">QR </w:t>
      </w:r>
      <w:r>
        <w:rPr>
          <w:rFonts w:hint="eastAsia"/>
          <w:sz w:val="24"/>
          <w:szCs w:val="20"/>
        </w:rPr>
        <w:t>코드가 보여집니다.</w:t>
      </w:r>
    </w:p>
    <w:p w14:paraId="69D90686" w14:textId="77777777" w:rsidR="00A57B25" w:rsidRDefault="00A57B25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2E302560" w14:textId="6A8C7639" w:rsidR="00A57B25" w:rsidRDefault="00A57B25" w:rsidP="00AA4559">
      <w:pPr>
        <w:spacing w:after="200"/>
        <w:rPr>
          <w:sz w:val="40"/>
          <w:szCs w:val="32"/>
        </w:rPr>
      </w:pPr>
      <w:r>
        <w:rPr>
          <w:sz w:val="40"/>
          <w:szCs w:val="32"/>
        </w:rPr>
        <w:lastRenderedPageBreak/>
        <w:t xml:space="preserve">6. </w:t>
      </w:r>
      <w:r>
        <w:rPr>
          <w:rFonts w:hint="eastAsia"/>
          <w:sz w:val="40"/>
          <w:szCs w:val="32"/>
        </w:rPr>
        <w:t>예매 확인페이지(티켓)</w:t>
      </w:r>
      <w:r w:rsidRPr="00A57B25">
        <w:rPr>
          <w:noProof/>
        </w:rPr>
        <w:t xml:space="preserve"> </w:t>
      </w:r>
      <w:r w:rsidR="00B41941">
        <w:rPr>
          <w:noProof/>
        </w:rPr>
        <w:drawing>
          <wp:inline distT="0" distB="0" distL="0" distR="0" wp14:anchorId="0DDEFAE0" wp14:editId="671AAD65">
            <wp:extent cx="6371590" cy="4509770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315F" w14:textId="3A946420" w:rsidR="00A57B25" w:rsidRDefault="00A57B25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1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결제가 완료 된 후 사용자가 선택 영화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이름과,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상영관, 상영날짜,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상영시간,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결제 비용이 보여집니다.</w:t>
      </w:r>
    </w:p>
    <w:p w14:paraId="69D1F138" w14:textId="77777777" w:rsidR="00A57B25" w:rsidRDefault="00A57B25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41176BEE" w14:textId="23C821B1" w:rsidR="00A57B25" w:rsidRDefault="00A57B25" w:rsidP="00AA4559">
      <w:pPr>
        <w:spacing w:after="200"/>
        <w:rPr>
          <w:sz w:val="40"/>
          <w:szCs w:val="32"/>
        </w:rPr>
      </w:pPr>
      <w:r>
        <w:rPr>
          <w:sz w:val="40"/>
          <w:szCs w:val="32"/>
        </w:rPr>
        <w:lastRenderedPageBreak/>
        <w:t xml:space="preserve">7. </w:t>
      </w:r>
      <w:r>
        <w:rPr>
          <w:rFonts w:hint="eastAsia"/>
          <w:sz w:val="40"/>
          <w:szCs w:val="32"/>
        </w:rPr>
        <w:t>영화 상세 페이지</w:t>
      </w:r>
      <w:r w:rsidR="00B41941">
        <w:rPr>
          <w:noProof/>
        </w:rPr>
        <w:drawing>
          <wp:inline distT="0" distB="0" distL="0" distR="0" wp14:anchorId="08E1ABC0" wp14:editId="653328A7">
            <wp:extent cx="6371590" cy="519049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64AB" w14:textId="40E28310" w:rsidR="00A57B25" w:rsidRDefault="00903B67" w:rsidP="00AA4559">
      <w:pPr>
        <w:spacing w:after="200"/>
        <w:rPr>
          <w:sz w:val="24"/>
          <w:szCs w:val="20"/>
        </w:rPr>
      </w:pPr>
      <w:r>
        <w:rPr>
          <w:sz w:val="24"/>
          <w:szCs w:val="20"/>
        </w:rPr>
        <w:t xml:space="preserve">1. </w:t>
      </w:r>
      <w:r>
        <w:rPr>
          <w:rFonts w:hint="eastAsia"/>
          <w:sz w:val="24"/>
          <w:szCs w:val="20"/>
        </w:rPr>
        <w:t>홈페이지에서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상세 정보를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그 영화에 대한 정보가 들어있는 페이지로 이동합니다.</w:t>
      </w:r>
    </w:p>
    <w:p w14:paraId="4CCACCB0" w14:textId="4B22E17E" w:rsidR="00903B67" w:rsidRDefault="00903B67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2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예매하기 버튼을 누르면,</w:t>
      </w:r>
      <w:r>
        <w:rPr>
          <w:sz w:val="24"/>
          <w:szCs w:val="20"/>
        </w:rPr>
        <w:t xml:space="preserve"> 5</w:t>
      </w:r>
      <w:r>
        <w:rPr>
          <w:rFonts w:hint="eastAsia"/>
          <w:sz w:val="24"/>
          <w:szCs w:val="20"/>
        </w:rPr>
        <w:t>번 예매 페이지로 화면이 전환됩니다.</w:t>
      </w:r>
    </w:p>
    <w:p w14:paraId="18CE3AC1" w14:textId="71C675A4" w:rsidR="00903B67" w:rsidRDefault="00903B67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3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상세 페이지에선,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그 영화에 관한 리뷰를 작성할 수 있습니다.</w:t>
      </w:r>
    </w:p>
    <w:p w14:paraId="659C020C" w14:textId="6A0CFF6B" w:rsidR="00AE4EB5" w:rsidRDefault="00903B67" w:rsidP="00AA4559">
      <w:pPr>
        <w:spacing w:after="200"/>
        <w:rPr>
          <w:sz w:val="24"/>
          <w:szCs w:val="20"/>
        </w:rPr>
      </w:pPr>
      <w:r>
        <w:rPr>
          <w:rFonts w:hint="eastAsia"/>
          <w:sz w:val="24"/>
          <w:szCs w:val="20"/>
        </w:rPr>
        <w:t>4</w:t>
      </w:r>
      <w:r>
        <w:rPr>
          <w:sz w:val="24"/>
          <w:szCs w:val="20"/>
        </w:rPr>
        <w:t xml:space="preserve">. </w:t>
      </w:r>
      <w:r>
        <w:rPr>
          <w:rFonts w:hint="eastAsia"/>
          <w:sz w:val="24"/>
          <w:szCs w:val="20"/>
        </w:rPr>
        <w:t>리뷰 작성하기 버튼을 누르면,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페이지에 사용자가 작성한,</w:t>
      </w:r>
      <w:r>
        <w:rPr>
          <w:sz w:val="24"/>
          <w:szCs w:val="20"/>
        </w:rPr>
        <w:t xml:space="preserve"> </w:t>
      </w:r>
      <w:r>
        <w:rPr>
          <w:rFonts w:hint="eastAsia"/>
          <w:sz w:val="24"/>
          <w:szCs w:val="20"/>
        </w:rPr>
        <w:t>리뷰가 보입니다.</w:t>
      </w:r>
    </w:p>
    <w:p w14:paraId="0FAF9586" w14:textId="77777777" w:rsidR="00AE4EB5" w:rsidRDefault="00AE4EB5">
      <w:pPr>
        <w:spacing w:after="200"/>
        <w:rPr>
          <w:sz w:val="24"/>
          <w:szCs w:val="20"/>
        </w:rPr>
      </w:pPr>
      <w:r>
        <w:rPr>
          <w:sz w:val="24"/>
          <w:szCs w:val="20"/>
        </w:rPr>
        <w:br w:type="page"/>
      </w:r>
    </w:p>
    <w:p w14:paraId="5E07ED80" w14:textId="3F911725" w:rsidR="00AE4EB5" w:rsidRPr="00CA7717" w:rsidRDefault="00AE4EB5" w:rsidP="00AE4EB5">
      <w:pPr>
        <w:pStyle w:val="1"/>
        <w:rPr>
          <w:lang w:val="ko-KR" w:bidi="ko-KR"/>
        </w:rPr>
      </w:pPr>
      <w:r>
        <w:rPr>
          <w:lang w:val="ko-KR" w:bidi="ko-KR"/>
        </w:rPr>
        <w:lastRenderedPageBreak/>
        <w:t xml:space="preserve">4. </w:t>
      </w:r>
      <w:r>
        <w:rPr>
          <w:rFonts w:hint="eastAsia"/>
          <w:lang w:val="ko-KR" w:bidi="ko-KR"/>
        </w:rPr>
        <w:t>데이터 베이스 구조</w:t>
      </w:r>
    </w:p>
    <w:p w14:paraId="3315E55D" w14:textId="6AD3C11F" w:rsidR="00903B67" w:rsidRDefault="005B768F" w:rsidP="00AA4559">
      <w:pPr>
        <w:spacing w:after="200"/>
      </w:pPr>
      <w:r>
        <w:t xml:space="preserve">4.1 </w:t>
      </w:r>
      <w:r>
        <w:rPr>
          <w:rFonts w:hint="eastAsia"/>
        </w:rPr>
        <w:t>M</w:t>
      </w:r>
      <w:r>
        <w:t>UBI</w:t>
      </w:r>
      <w:r>
        <w:rPr>
          <w:rFonts w:hint="eastAsia"/>
        </w:rPr>
        <w:t>의 데이터 구조(</w:t>
      </w:r>
      <w:r>
        <w:t>ER</w:t>
      </w:r>
      <w:r>
        <w:rPr>
          <w:rFonts w:hint="eastAsia"/>
        </w:rPr>
        <w:t>M</w:t>
      </w:r>
      <w:r>
        <w:t>)</w:t>
      </w:r>
      <w:r>
        <w:br/>
      </w:r>
      <w:r>
        <w:rPr>
          <w:noProof/>
        </w:rPr>
        <w:drawing>
          <wp:inline distT="0" distB="0" distL="0" distR="0" wp14:anchorId="58C60853" wp14:editId="01921874">
            <wp:extent cx="6374765" cy="3140075"/>
            <wp:effectExtent l="0" t="0" r="698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BB0C" w14:textId="77A9FDA7" w:rsidR="005B768F" w:rsidRDefault="005B768F" w:rsidP="00AA4559">
      <w:pPr>
        <w:spacing w:after="200"/>
      </w:pPr>
      <w:r>
        <w:rPr>
          <w:rFonts w:hint="eastAsia"/>
        </w:rPr>
        <w:t>4</w:t>
      </w:r>
      <w:r>
        <w:t>.2 ERM</w:t>
      </w:r>
      <w:r>
        <w:rPr>
          <w:rFonts w:hint="eastAsia"/>
        </w:rPr>
        <w:t xml:space="preserve">의 들어간 </w:t>
      </w:r>
      <w:r>
        <w:t xml:space="preserve">TABLE </w:t>
      </w:r>
      <w:r>
        <w:rPr>
          <w:rFonts w:hint="eastAsia"/>
        </w:rPr>
        <w:t>들의 구성</w:t>
      </w:r>
    </w:p>
    <w:p w14:paraId="65789F1D" w14:textId="77777777" w:rsidR="005B768F" w:rsidRDefault="005B768F" w:rsidP="00AA4559">
      <w:pPr>
        <w:spacing w:after="200"/>
      </w:pPr>
      <w:r>
        <w:tab/>
        <w:t>1. USERTABLE</w:t>
      </w:r>
      <w:r>
        <w:rPr>
          <w:noProof/>
        </w:rPr>
        <w:drawing>
          <wp:inline distT="0" distB="0" distL="0" distR="0" wp14:anchorId="542B7D98" wp14:editId="6057F791">
            <wp:extent cx="5220335" cy="2579370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7822" w14:textId="67989663" w:rsidR="005B768F" w:rsidRDefault="005B768F" w:rsidP="00AA4559">
      <w:pPr>
        <w:spacing w:after="200"/>
      </w:pPr>
      <w:r>
        <w:br/>
      </w:r>
      <w:r>
        <w:br/>
      </w:r>
      <w:r>
        <w:lastRenderedPageBreak/>
        <w:tab/>
        <w:t>2. MOVIE</w:t>
      </w:r>
      <w:r>
        <w:br/>
      </w:r>
      <w:r>
        <w:rPr>
          <w:noProof/>
        </w:rPr>
        <w:drawing>
          <wp:inline distT="0" distB="0" distL="0" distR="0" wp14:anchorId="3CFD1501" wp14:editId="0835F0B7">
            <wp:extent cx="4504055" cy="1583055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ab/>
        <w:t>3. THEATER</w:t>
      </w:r>
      <w:r>
        <w:br/>
      </w:r>
      <w:r>
        <w:rPr>
          <w:noProof/>
        </w:rPr>
        <w:drawing>
          <wp:inline distT="0" distB="0" distL="0" distR="0" wp14:anchorId="30618A14" wp14:editId="7AF0EDC2">
            <wp:extent cx="4537710" cy="1521460"/>
            <wp:effectExtent l="0" t="0" r="0" b="254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ab/>
        <w:t>4. SCHEDULE</w:t>
      </w:r>
      <w:r>
        <w:br/>
      </w:r>
      <w:r>
        <w:rPr>
          <w:noProof/>
        </w:rPr>
        <w:drawing>
          <wp:inline distT="0" distB="0" distL="0" distR="0" wp14:anchorId="7412BFCC" wp14:editId="4719E31D">
            <wp:extent cx="4537710" cy="1521460"/>
            <wp:effectExtent l="0" t="0" r="0" b="254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ab/>
        <w:t>5. TICKET</w:t>
      </w:r>
      <w:r>
        <w:br/>
      </w:r>
      <w:r w:rsidR="00372EEF">
        <w:rPr>
          <w:noProof/>
        </w:rPr>
        <w:drawing>
          <wp:inline distT="0" distB="0" distL="0" distR="0" wp14:anchorId="460BE969" wp14:editId="6026A236">
            <wp:extent cx="5029200" cy="2422525"/>
            <wp:effectExtent l="0" t="0" r="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2EEF">
        <w:br/>
      </w:r>
      <w:r w:rsidR="00372EEF">
        <w:lastRenderedPageBreak/>
        <w:tab/>
        <w:t>6. REVIEWTABLE</w:t>
      </w:r>
      <w:r w:rsidR="00372EEF">
        <w:br/>
      </w:r>
      <w:r w:rsidR="00372EEF">
        <w:rPr>
          <w:noProof/>
        </w:rPr>
        <w:drawing>
          <wp:inline distT="0" distB="0" distL="0" distR="0" wp14:anchorId="26FA809D" wp14:editId="703A744D">
            <wp:extent cx="4667250" cy="1678940"/>
            <wp:effectExtent l="0" t="0" r="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48DA" w14:textId="7BCDBAD1" w:rsidR="00372EEF" w:rsidRDefault="00372EEF" w:rsidP="00AA4559">
      <w:pPr>
        <w:spacing w:after="200"/>
      </w:pPr>
    </w:p>
    <w:p w14:paraId="1E84EC26" w14:textId="64CE8EF9" w:rsidR="00372EEF" w:rsidRDefault="00372EEF" w:rsidP="00AA4559">
      <w:pPr>
        <w:spacing w:after="200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 xml:space="preserve">주요 </w:t>
      </w:r>
      <w:r>
        <w:t xml:space="preserve">DB </w:t>
      </w:r>
      <w:r>
        <w:rPr>
          <w:rFonts w:hint="eastAsia"/>
        </w:rPr>
        <w:t>테이블 초기 I</w:t>
      </w:r>
      <w:r>
        <w:t xml:space="preserve">NSERT </w:t>
      </w:r>
    </w:p>
    <w:p w14:paraId="634FDA12" w14:textId="426285E1" w:rsidR="00372EEF" w:rsidRDefault="00372EEF" w:rsidP="00AA4559">
      <w:pPr>
        <w:spacing w:after="200"/>
      </w:pPr>
      <w:r>
        <w:tab/>
        <w:t xml:space="preserve">1. </w:t>
      </w:r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설정</w:t>
      </w:r>
      <w:r>
        <w:br/>
      </w:r>
      <w:r>
        <w:rPr>
          <w:noProof/>
        </w:rPr>
        <w:drawing>
          <wp:inline distT="0" distB="0" distL="0" distR="0" wp14:anchorId="1E67DF6B" wp14:editId="67264644">
            <wp:extent cx="6371590" cy="2273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E726" w14:textId="702F296B" w:rsidR="00372EEF" w:rsidRDefault="00372EEF" w:rsidP="00AA4559">
      <w:pPr>
        <w:spacing w:after="200"/>
      </w:pPr>
      <w:r>
        <w:tab/>
        <w:t>2. MOVIE</w:t>
      </w:r>
      <w:r>
        <w:rPr>
          <w:rFonts w:hint="eastAsia"/>
        </w:rPr>
        <w:t xml:space="preserve">의 </w:t>
      </w:r>
      <w:r>
        <w:t xml:space="preserve">TITLE </w:t>
      </w:r>
      <w:r>
        <w:rPr>
          <w:rFonts w:hint="eastAsia"/>
        </w:rPr>
        <w:t>초기 값</w:t>
      </w:r>
      <w:r>
        <w:br/>
      </w:r>
      <w:r>
        <w:rPr>
          <w:noProof/>
        </w:rPr>
        <w:drawing>
          <wp:inline distT="0" distB="0" distL="0" distR="0" wp14:anchorId="2A810E35" wp14:editId="0998E1A2">
            <wp:extent cx="4285615" cy="825500"/>
            <wp:effectExtent l="0" t="0" r="63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B2B" w14:textId="1028CD2C" w:rsidR="00372EEF" w:rsidRDefault="00372EEF" w:rsidP="00AA4559">
      <w:pPr>
        <w:spacing w:after="200"/>
      </w:pPr>
      <w:r>
        <w:tab/>
        <w:t xml:space="preserve">3. </w:t>
      </w:r>
      <w:r>
        <w:rPr>
          <w:rFonts w:hint="eastAsia"/>
        </w:rPr>
        <w:t>T</w:t>
      </w:r>
      <w:r>
        <w:t>HEATER</w:t>
      </w:r>
      <w:r>
        <w:rPr>
          <w:rFonts w:hint="eastAsia"/>
        </w:rPr>
        <w:t>의 초기 값</w:t>
      </w:r>
      <w:r>
        <w:br/>
      </w:r>
      <w:r>
        <w:rPr>
          <w:noProof/>
        </w:rPr>
        <w:drawing>
          <wp:inline distT="0" distB="0" distL="0" distR="0" wp14:anchorId="293BAD22" wp14:editId="1F7C0BD3">
            <wp:extent cx="4217035" cy="320675"/>
            <wp:effectExtent l="0" t="0" r="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C7E9" w14:textId="51019E15" w:rsidR="00372EEF" w:rsidRDefault="00372EEF" w:rsidP="00AA4559">
      <w:pPr>
        <w:spacing w:after="200"/>
      </w:pPr>
      <w:r>
        <w:tab/>
        <w:t xml:space="preserve">4. </w:t>
      </w:r>
      <w:r>
        <w:rPr>
          <w:rFonts w:hint="eastAsia"/>
        </w:rPr>
        <w:t>관리자가 페이지에서 모든 값을 넣은 후</w:t>
      </w:r>
      <w:r>
        <w:t xml:space="preserve">, </w:t>
      </w:r>
      <w:r>
        <w:rPr>
          <w:rFonts w:hint="eastAsia"/>
        </w:rPr>
        <w:t>T</w:t>
      </w:r>
      <w:r>
        <w:t xml:space="preserve">ICKET </w:t>
      </w:r>
      <w:r>
        <w:rPr>
          <w:rFonts w:hint="eastAsia"/>
        </w:rPr>
        <w:t>에 들어온 값</w:t>
      </w:r>
      <w:r>
        <w:br/>
      </w:r>
      <w:r>
        <w:rPr>
          <w:noProof/>
        </w:rPr>
        <w:drawing>
          <wp:inline distT="0" distB="0" distL="0" distR="0" wp14:anchorId="090E698B" wp14:editId="6B2F5E35">
            <wp:extent cx="6371590" cy="27241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EC21" w14:textId="7C2C8FDA" w:rsidR="00372EEF" w:rsidRDefault="00372EEF" w:rsidP="00AA4559">
      <w:pPr>
        <w:spacing w:after="200"/>
      </w:pPr>
      <w:r>
        <w:br w:type="page"/>
      </w:r>
    </w:p>
    <w:p w14:paraId="6B961E02" w14:textId="7C7F9659" w:rsidR="00372EEF" w:rsidRDefault="00372EEF">
      <w:pPr>
        <w:spacing w:after="200"/>
      </w:pPr>
      <w:r>
        <w:rPr>
          <w:rFonts w:hint="eastAsia"/>
        </w:rPr>
        <w:lastRenderedPageBreak/>
        <w:t>4</w:t>
      </w:r>
      <w:r>
        <w:t xml:space="preserve">.4 </w:t>
      </w:r>
      <w:r>
        <w:rPr>
          <w:rFonts w:hint="eastAsia"/>
        </w:rPr>
        <w:t>U</w:t>
      </w:r>
      <w:r>
        <w:t xml:space="preserve">ML </w:t>
      </w:r>
      <w:r>
        <w:rPr>
          <w:rFonts w:hint="eastAsia"/>
        </w:rPr>
        <w:t>로 보는 간단한 시스템 구성도</w:t>
      </w:r>
    </w:p>
    <w:p w14:paraId="45B7E1CC" w14:textId="6E240C95" w:rsidR="00372EEF" w:rsidRDefault="00372EEF">
      <w:pPr>
        <w:spacing w:after="200"/>
      </w:pPr>
      <w:r>
        <w:tab/>
        <w:t xml:space="preserve">1. </w:t>
      </w:r>
      <w:r>
        <w:rPr>
          <w:rFonts w:hint="eastAsia"/>
        </w:rPr>
        <w:t>U</w:t>
      </w:r>
      <w:r>
        <w:t>seCase Diagram</w:t>
      </w:r>
      <w:r>
        <w:br/>
      </w:r>
      <w:r>
        <w:rPr>
          <w:noProof/>
        </w:rPr>
        <w:drawing>
          <wp:inline distT="0" distB="0" distL="0" distR="0" wp14:anchorId="7FFC168A" wp14:editId="3E737388">
            <wp:extent cx="6371590" cy="3442335"/>
            <wp:effectExtent l="0" t="0" r="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3AAB5" w14:textId="5222C37A" w:rsidR="00372EEF" w:rsidRDefault="00372EEF">
      <w:pPr>
        <w:spacing w:after="200"/>
      </w:pPr>
      <w:r>
        <w:tab/>
        <w:t>2. Sequence Diagram</w:t>
      </w:r>
      <w:r>
        <w:br/>
      </w:r>
      <w:r>
        <w:rPr>
          <w:noProof/>
        </w:rPr>
        <w:drawing>
          <wp:inline distT="0" distB="0" distL="0" distR="0" wp14:anchorId="693926DA" wp14:editId="4112B67C">
            <wp:extent cx="6371590" cy="385699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4298" w14:textId="7986E866" w:rsidR="00372EEF" w:rsidRPr="00CA7717" w:rsidRDefault="00372EEF" w:rsidP="00372EEF">
      <w:pPr>
        <w:pStyle w:val="1"/>
        <w:rPr>
          <w:lang w:val="ko-KR" w:bidi="ko-KR"/>
        </w:rPr>
      </w:pPr>
      <w:r>
        <w:rPr>
          <w:lang w:val="ko-KR" w:bidi="ko-KR"/>
        </w:rPr>
        <w:lastRenderedPageBreak/>
        <w:t xml:space="preserve">5. </w:t>
      </w:r>
      <w:r>
        <w:rPr>
          <w:rFonts w:hint="eastAsia"/>
          <w:lang w:val="ko-KR" w:bidi="ko-KR"/>
        </w:rPr>
        <w:t>팀원 별 프로젝트 담당부분 및 참여도</w:t>
      </w:r>
    </w:p>
    <w:p w14:paraId="0308AD92" w14:textId="6F05039E" w:rsidR="00E45DF0" w:rsidRDefault="00E45DF0" w:rsidP="00AA4559">
      <w:pPr>
        <w:spacing w:after="200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60"/>
        <w:gridCol w:w="1974"/>
        <w:gridCol w:w="2058"/>
        <w:gridCol w:w="2058"/>
        <w:gridCol w:w="1973"/>
      </w:tblGrid>
      <w:tr w:rsidR="00E45DF0" w:rsidRPr="00E45DF0" w14:paraId="0A0EE702" w14:textId="065B987C" w:rsidTr="00E45DF0">
        <w:trPr>
          <w:trHeight w:val="535"/>
        </w:trPr>
        <w:tc>
          <w:tcPr>
            <w:tcW w:w="1960" w:type="dxa"/>
          </w:tcPr>
          <w:p w14:paraId="2631E7BE" w14:textId="6781D2CD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</w:p>
        </w:tc>
        <w:tc>
          <w:tcPr>
            <w:tcW w:w="1974" w:type="dxa"/>
          </w:tcPr>
          <w:p w14:paraId="63942E33" w14:textId="32D6B8FA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 w:rsidRPr="00E45DF0">
              <w:rPr>
                <w:rFonts w:hint="eastAsia"/>
                <w:sz w:val="18"/>
                <w:szCs w:val="14"/>
              </w:rPr>
              <w:t>김동환</w:t>
            </w:r>
          </w:p>
        </w:tc>
        <w:tc>
          <w:tcPr>
            <w:tcW w:w="2058" w:type="dxa"/>
          </w:tcPr>
          <w:p w14:paraId="46BD53FC" w14:textId="26266F13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 w:rsidRPr="00E45DF0">
              <w:rPr>
                <w:rFonts w:hint="eastAsia"/>
                <w:sz w:val="18"/>
                <w:szCs w:val="14"/>
              </w:rPr>
              <w:t>노대성</w:t>
            </w:r>
          </w:p>
        </w:tc>
        <w:tc>
          <w:tcPr>
            <w:tcW w:w="2058" w:type="dxa"/>
          </w:tcPr>
          <w:p w14:paraId="684BD53E" w14:textId="566E5812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 w:rsidRPr="00E45DF0">
              <w:rPr>
                <w:rFonts w:hint="eastAsia"/>
                <w:sz w:val="18"/>
                <w:szCs w:val="14"/>
              </w:rPr>
              <w:t>김지은</w:t>
            </w:r>
          </w:p>
        </w:tc>
        <w:tc>
          <w:tcPr>
            <w:tcW w:w="1973" w:type="dxa"/>
          </w:tcPr>
          <w:p w14:paraId="40409E8A" w14:textId="75DE1866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 w:rsidRPr="00E45DF0">
              <w:rPr>
                <w:rFonts w:hint="eastAsia"/>
                <w:sz w:val="18"/>
                <w:szCs w:val="14"/>
              </w:rPr>
              <w:t>이진범</w:t>
            </w:r>
          </w:p>
        </w:tc>
      </w:tr>
      <w:tr w:rsidR="00E45DF0" w:rsidRPr="00E45DF0" w14:paraId="2075C733" w14:textId="1F33B605" w:rsidTr="00E45DF0">
        <w:trPr>
          <w:trHeight w:val="524"/>
        </w:trPr>
        <w:tc>
          <w:tcPr>
            <w:tcW w:w="1960" w:type="dxa"/>
          </w:tcPr>
          <w:p w14:paraId="78C0E727" w14:textId="4D9052D3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화면</w:t>
            </w:r>
          </w:p>
        </w:tc>
        <w:tc>
          <w:tcPr>
            <w:tcW w:w="1974" w:type="dxa"/>
          </w:tcPr>
          <w:p w14:paraId="1B70C28C" w14:textId="73A42921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1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4FE4469B" w14:textId="7BC29F2E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8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037588AC" w14:textId="7E931336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1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1973" w:type="dxa"/>
          </w:tcPr>
          <w:p w14:paraId="4F08D239" w14:textId="3E96C06F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3</w:t>
            </w:r>
            <w:r>
              <w:rPr>
                <w:sz w:val="18"/>
                <w:szCs w:val="14"/>
              </w:rPr>
              <w:t>0%</w:t>
            </w:r>
          </w:p>
        </w:tc>
      </w:tr>
      <w:tr w:rsidR="00E45DF0" w:rsidRPr="00E45DF0" w14:paraId="6189C6BB" w14:textId="66FA9A52" w:rsidTr="00E45DF0">
        <w:trPr>
          <w:trHeight w:val="535"/>
        </w:trPr>
        <w:tc>
          <w:tcPr>
            <w:tcW w:w="1960" w:type="dxa"/>
          </w:tcPr>
          <w:p w14:paraId="6167B7FB" w14:textId="1128EB6A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기능</w:t>
            </w:r>
          </w:p>
        </w:tc>
        <w:tc>
          <w:tcPr>
            <w:tcW w:w="1974" w:type="dxa"/>
          </w:tcPr>
          <w:p w14:paraId="630A0AD2" w14:textId="63D297BE" w:rsidR="00E45DF0" w:rsidRPr="00E45DF0" w:rsidRDefault="003B21F8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sz w:val="18"/>
                <w:szCs w:val="14"/>
              </w:rPr>
              <w:t>3</w:t>
            </w:r>
            <w:r w:rsidR="00E45DF0"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134E170C" w14:textId="7803FA86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2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35D6EB65" w14:textId="5A6E232E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6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1973" w:type="dxa"/>
          </w:tcPr>
          <w:p w14:paraId="111158D6" w14:textId="26F8B6F1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3</w:t>
            </w:r>
            <w:r>
              <w:rPr>
                <w:sz w:val="18"/>
                <w:szCs w:val="14"/>
              </w:rPr>
              <w:t>0%</w:t>
            </w:r>
          </w:p>
        </w:tc>
      </w:tr>
      <w:tr w:rsidR="00E45DF0" w:rsidRPr="00E45DF0" w14:paraId="19675668" w14:textId="757A15CD" w:rsidTr="00E45DF0">
        <w:trPr>
          <w:trHeight w:val="524"/>
        </w:trPr>
        <w:tc>
          <w:tcPr>
            <w:tcW w:w="1960" w:type="dxa"/>
          </w:tcPr>
          <w:p w14:paraId="7D99EE96" w14:textId="28D509D1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D</w:t>
            </w:r>
            <w:r>
              <w:rPr>
                <w:sz w:val="18"/>
                <w:szCs w:val="14"/>
              </w:rPr>
              <w:t>B</w:t>
            </w:r>
          </w:p>
        </w:tc>
        <w:tc>
          <w:tcPr>
            <w:tcW w:w="1974" w:type="dxa"/>
          </w:tcPr>
          <w:p w14:paraId="1562FDF6" w14:textId="69605590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6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11B57773" w14:textId="00CC28CE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2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79B42947" w14:textId="621198EA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2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1973" w:type="dxa"/>
          </w:tcPr>
          <w:p w14:paraId="0FA072F8" w14:textId="2E8EFC71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3</w:t>
            </w:r>
            <w:r>
              <w:rPr>
                <w:sz w:val="18"/>
                <w:szCs w:val="14"/>
              </w:rPr>
              <w:t>0%</w:t>
            </w:r>
          </w:p>
        </w:tc>
      </w:tr>
      <w:tr w:rsidR="00E45DF0" w:rsidRPr="00E45DF0" w14:paraId="49F64416" w14:textId="7E6C8DC5" w:rsidTr="00E45DF0">
        <w:trPr>
          <w:trHeight w:val="535"/>
        </w:trPr>
        <w:tc>
          <w:tcPr>
            <w:tcW w:w="1960" w:type="dxa"/>
          </w:tcPr>
          <w:p w14:paraId="2C6AA41B" w14:textId="1BFAED87" w:rsidR="00E45DF0" w:rsidRPr="00E45DF0" w:rsidRDefault="00E45DF0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C</w:t>
            </w:r>
            <w:r>
              <w:rPr>
                <w:sz w:val="18"/>
                <w:szCs w:val="14"/>
              </w:rPr>
              <w:t>SS</w:t>
            </w:r>
          </w:p>
        </w:tc>
        <w:tc>
          <w:tcPr>
            <w:tcW w:w="1974" w:type="dxa"/>
          </w:tcPr>
          <w:p w14:paraId="12266EDC" w14:textId="640B3339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5</w:t>
            </w:r>
            <w:r>
              <w:rPr>
                <w:sz w:val="18"/>
                <w:szCs w:val="14"/>
              </w:rPr>
              <w:t>%</w:t>
            </w:r>
          </w:p>
        </w:tc>
        <w:tc>
          <w:tcPr>
            <w:tcW w:w="2058" w:type="dxa"/>
          </w:tcPr>
          <w:p w14:paraId="6777B999" w14:textId="3570C3D8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9</w:t>
            </w:r>
            <w:r>
              <w:rPr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77180DF4" w14:textId="7E75FCEA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5</w:t>
            </w:r>
            <w:r>
              <w:rPr>
                <w:sz w:val="18"/>
                <w:szCs w:val="14"/>
              </w:rPr>
              <w:t>%</w:t>
            </w:r>
          </w:p>
        </w:tc>
        <w:tc>
          <w:tcPr>
            <w:tcW w:w="1973" w:type="dxa"/>
          </w:tcPr>
          <w:p w14:paraId="70DC2EA4" w14:textId="3E773A11" w:rsidR="00E45DF0" w:rsidRPr="00E45DF0" w:rsidRDefault="006F559B" w:rsidP="00AA4559">
            <w:pPr>
              <w:spacing w:after="200"/>
              <w:rPr>
                <w:sz w:val="18"/>
                <w:szCs w:val="14"/>
              </w:rPr>
            </w:pPr>
            <w:r>
              <w:rPr>
                <w:rFonts w:hint="eastAsia"/>
                <w:sz w:val="18"/>
                <w:szCs w:val="14"/>
              </w:rPr>
              <w:t>3</w:t>
            </w:r>
            <w:r>
              <w:rPr>
                <w:sz w:val="18"/>
                <w:szCs w:val="14"/>
              </w:rPr>
              <w:t>0%</w:t>
            </w:r>
          </w:p>
        </w:tc>
      </w:tr>
      <w:tr w:rsidR="00E45DF0" w:rsidRPr="00E45DF0" w14:paraId="623E5DD6" w14:textId="62808AF7" w:rsidTr="00E45DF0">
        <w:trPr>
          <w:trHeight w:val="524"/>
        </w:trPr>
        <w:tc>
          <w:tcPr>
            <w:tcW w:w="1960" w:type="dxa"/>
          </w:tcPr>
          <w:p w14:paraId="079ED93C" w14:textId="757C31CB" w:rsidR="00E45DF0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F</w:t>
            </w:r>
            <w:r w:rsidRPr="006F559B">
              <w:rPr>
                <w:color w:val="FF0000"/>
                <w:sz w:val="18"/>
                <w:szCs w:val="14"/>
              </w:rPr>
              <w:t>RONT</w:t>
            </w:r>
            <w:r w:rsidRPr="006F559B">
              <w:rPr>
                <w:rFonts w:hint="eastAsia"/>
                <w:color w:val="FF0000"/>
                <w:sz w:val="18"/>
                <w:szCs w:val="14"/>
              </w:rPr>
              <w:t xml:space="preserve"> 기여도</w:t>
            </w:r>
          </w:p>
        </w:tc>
        <w:tc>
          <w:tcPr>
            <w:tcW w:w="1974" w:type="dxa"/>
          </w:tcPr>
          <w:p w14:paraId="74009315" w14:textId="343039DC" w:rsidR="00E45DF0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1</w:t>
            </w:r>
            <w:r w:rsidRPr="006F559B">
              <w:rPr>
                <w:color w:val="FF0000"/>
                <w:sz w:val="18"/>
                <w:szCs w:val="14"/>
              </w:rPr>
              <w:t>5%</w:t>
            </w:r>
          </w:p>
        </w:tc>
        <w:tc>
          <w:tcPr>
            <w:tcW w:w="2058" w:type="dxa"/>
          </w:tcPr>
          <w:p w14:paraId="551786FC" w14:textId="4D4859F3" w:rsidR="00E45DF0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4</w:t>
            </w:r>
            <w:r w:rsidRPr="006F559B">
              <w:rPr>
                <w:color w:val="FF0000"/>
                <w:sz w:val="18"/>
                <w:szCs w:val="14"/>
              </w:rPr>
              <w:t>5%</w:t>
            </w:r>
          </w:p>
        </w:tc>
        <w:tc>
          <w:tcPr>
            <w:tcW w:w="2058" w:type="dxa"/>
          </w:tcPr>
          <w:p w14:paraId="02A26338" w14:textId="28C1F14E" w:rsidR="00E45DF0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2</w:t>
            </w:r>
            <w:r w:rsidRPr="006F559B">
              <w:rPr>
                <w:color w:val="FF0000"/>
                <w:sz w:val="18"/>
                <w:szCs w:val="14"/>
              </w:rPr>
              <w:t>5%</w:t>
            </w:r>
          </w:p>
        </w:tc>
        <w:tc>
          <w:tcPr>
            <w:tcW w:w="1973" w:type="dxa"/>
          </w:tcPr>
          <w:p w14:paraId="2AC4FD83" w14:textId="0295EB16" w:rsidR="00E45DF0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6</w:t>
            </w:r>
            <w:r w:rsidRPr="006F559B">
              <w:rPr>
                <w:color w:val="FF0000"/>
                <w:sz w:val="18"/>
                <w:szCs w:val="14"/>
              </w:rPr>
              <w:t>0%</w:t>
            </w:r>
          </w:p>
        </w:tc>
      </w:tr>
      <w:tr w:rsidR="006F559B" w:rsidRPr="00E45DF0" w14:paraId="2F51FB03" w14:textId="77777777" w:rsidTr="00E45DF0">
        <w:trPr>
          <w:trHeight w:val="524"/>
        </w:trPr>
        <w:tc>
          <w:tcPr>
            <w:tcW w:w="1960" w:type="dxa"/>
          </w:tcPr>
          <w:p w14:paraId="1281B894" w14:textId="0E826894" w:rsidR="006F559B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B</w:t>
            </w:r>
            <w:r w:rsidRPr="006F559B">
              <w:rPr>
                <w:color w:val="FF0000"/>
                <w:sz w:val="18"/>
                <w:szCs w:val="14"/>
              </w:rPr>
              <w:t xml:space="preserve">ACK </w:t>
            </w:r>
            <w:r w:rsidRPr="006F559B">
              <w:rPr>
                <w:rFonts w:hint="eastAsia"/>
                <w:color w:val="FF0000"/>
                <w:sz w:val="18"/>
                <w:szCs w:val="14"/>
              </w:rPr>
              <w:t>기여도</w:t>
            </w:r>
          </w:p>
        </w:tc>
        <w:tc>
          <w:tcPr>
            <w:tcW w:w="1974" w:type="dxa"/>
          </w:tcPr>
          <w:p w14:paraId="1592C5C2" w14:textId="7BA46692" w:rsidR="006F559B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4</w:t>
            </w:r>
            <w:r w:rsidRPr="006F559B">
              <w:rPr>
                <w:color w:val="FF0000"/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3AB95B99" w14:textId="12F630EF" w:rsidR="006F559B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2</w:t>
            </w:r>
            <w:r w:rsidRPr="006F559B">
              <w:rPr>
                <w:color w:val="FF0000"/>
                <w:sz w:val="18"/>
                <w:szCs w:val="14"/>
              </w:rPr>
              <w:t>0%</w:t>
            </w:r>
          </w:p>
        </w:tc>
        <w:tc>
          <w:tcPr>
            <w:tcW w:w="2058" w:type="dxa"/>
          </w:tcPr>
          <w:p w14:paraId="73FBD84B" w14:textId="776E5118" w:rsidR="006F559B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6</w:t>
            </w:r>
            <w:r w:rsidRPr="006F559B">
              <w:rPr>
                <w:color w:val="FF0000"/>
                <w:sz w:val="18"/>
                <w:szCs w:val="14"/>
              </w:rPr>
              <w:t>0%</w:t>
            </w:r>
          </w:p>
        </w:tc>
        <w:tc>
          <w:tcPr>
            <w:tcW w:w="1973" w:type="dxa"/>
          </w:tcPr>
          <w:p w14:paraId="1FA59BAD" w14:textId="043BA0A1" w:rsidR="006F559B" w:rsidRPr="006F559B" w:rsidRDefault="006F559B" w:rsidP="00AA4559">
            <w:pPr>
              <w:spacing w:after="200"/>
              <w:rPr>
                <w:color w:val="FF0000"/>
                <w:sz w:val="18"/>
                <w:szCs w:val="14"/>
              </w:rPr>
            </w:pPr>
            <w:r w:rsidRPr="006F559B">
              <w:rPr>
                <w:rFonts w:hint="eastAsia"/>
                <w:color w:val="FF0000"/>
                <w:sz w:val="18"/>
                <w:szCs w:val="14"/>
              </w:rPr>
              <w:t>1</w:t>
            </w:r>
            <w:r w:rsidRPr="006F559B">
              <w:rPr>
                <w:color w:val="FF0000"/>
                <w:sz w:val="18"/>
                <w:szCs w:val="14"/>
              </w:rPr>
              <w:t>00%</w:t>
            </w:r>
          </w:p>
        </w:tc>
      </w:tr>
    </w:tbl>
    <w:p w14:paraId="2E68B6AA" w14:textId="7E8DE4C0" w:rsidR="00E45DF0" w:rsidRDefault="00E45DF0" w:rsidP="00AA4559">
      <w:pPr>
        <w:spacing w:after="200"/>
        <w:rPr>
          <w:sz w:val="18"/>
          <w:szCs w:val="14"/>
        </w:rPr>
      </w:pPr>
    </w:p>
    <w:p w14:paraId="248D96A8" w14:textId="01E66271" w:rsidR="006F559B" w:rsidRPr="003B21F8" w:rsidRDefault="006F559B" w:rsidP="00AA4559">
      <w:pPr>
        <w:spacing w:after="200"/>
        <w:rPr>
          <w:sz w:val="24"/>
          <w:szCs w:val="20"/>
        </w:rPr>
      </w:pPr>
      <w:r w:rsidRPr="003B21F8">
        <w:rPr>
          <w:rFonts w:hint="eastAsia"/>
          <w:sz w:val="24"/>
          <w:szCs w:val="20"/>
        </w:rPr>
        <w:t xml:space="preserve">특이사항 </w:t>
      </w:r>
      <w:r w:rsidRPr="003B21F8">
        <w:rPr>
          <w:sz w:val="24"/>
          <w:szCs w:val="20"/>
        </w:rPr>
        <w:t xml:space="preserve">: </w:t>
      </w:r>
      <w:r w:rsidRPr="003B21F8">
        <w:rPr>
          <w:rFonts w:hint="eastAsia"/>
          <w:sz w:val="24"/>
          <w:szCs w:val="20"/>
        </w:rPr>
        <w:t>이진범 조원에 관한 사항</w:t>
      </w:r>
    </w:p>
    <w:p w14:paraId="011526FC" w14:textId="211432E3" w:rsidR="006F559B" w:rsidRDefault="006F559B" w:rsidP="00AA4559">
      <w:pPr>
        <w:spacing w:after="200"/>
        <w:rPr>
          <w:sz w:val="18"/>
          <w:szCs w:val="14"/>
        </w:rPr>
      </w:pPr>
      <w:r>
        <w:rPr>
          <w:rFonts w:hint="eastAsia"/>
          <w:sz w:val="18"/>
          <w:szCs w:val="14"/>
        </w:rPr>
        <w:t>1</w:t>
      </w:r>
      <w:r>
        <w:rPr>
          <w:sz w:val="18"/>
          <w:szCs w:val="14"/>
        </w:rPr>
        <w:t xml:space="preserve">. </w:t>
      </w:r>
      <w:r>
        <w:rPr>
          <w:rFonts w:hint="eastAsia"/>
          <w:sz w:val="18"/>
          <w:szCs w:val="14"/>
        </w:rPr>
        <w:t xml:space="preserve">개인적으로 </w:t>
      </w:r>
      <w:r>
        <w:rPr>
          <w:sz w:val="18"/>
          <w:szCs w:val="14"/>
        </w:rPr>
        <w:t xml:space="preserve">IMPLEMENT </w:t>
      </w:r>
      <w:r>
        <w:rPr>
          <w:rFonts w:hint="eastAsia"/>
          <w:sz w:val="18"/>
          <w:szCs w:val="14"/>
        </w:rPr>
        <w:t xml:space="preserve">방식 보다는 </w:t>
      </w:r>
      <w:r>
        <w:rPr>
          <w:sz w:val="18"/>
          <w:szCs w:val="14"/>
        </w:rPr>
        <w:t xml:space="preserve">SERVICE </w:t>
      </w:r>
      <w:r>
        <w:rPr>
          <w:rFonts w:hint="eastAsia"/>
          <w:sz w:val="18"/>
          <w:szCs w:val="14"/>
        </w:rPr>
        <w:t>방식으로 개인적인 프로젝트를 완성함.</w:t>
      </w:r>
      <w:r>
        <w:rPr>
          <w:sz w:val="18"/>
          <w:szCs w:val="14"/>
        </w:rPr>
        <w:br/>
        <w:t xml:space="preserve">2. </w:t>
      </w:r>
      <w:r>
        <w:rPr>
          <w:rFonts w:hint="eastAsia"/>
          <w:sz w:val="18"/>
          <w:szCs w:val="14"/>
        </w:rPr>
        <w:t>S</w:t>
      </w:r>
      <w:r>
        <w:rPr>
          <w:sz w:val="18"/>
          <w:szCs w:val="14"/>
        </w:rPr>
        <w:t xml:space="preserve">ERVICE </w:t>
      </w:r>
      <w:r>
        <w:rPr>
          <w:rFonts w:hint="eastAsia"/>
          <w:sz w:val="18"/>
          <w:szCs w:val="14"/>
        </w:rPr>
        <w:t>의 이해도가 높아서,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 xml:space="preserve">개인적으로 </w:t>
      </w:r>
      <w:r>
        <w:rPr>
          <w:sz w:val="18"/>
          <w:szCs w:val="14"/>
        </w:rPr>
        <w:t>MUBI</w:t>
      </w:r>
      <w:r>
        <w:rPr>
          <w:rFonts w:hint="eastAsia"/>
          <w:sz w:val="18"/>
          <w:szCs w:val="14"/>
        </w:rPr>
        <w:t xml:space="preserve"> 프로그램을 따로 구현</w:t>
      </w:r>
      <w:r>
        <w:rPr>
          <w:sz w:val="18"/>
          <w:szCs w:val="14"/>
        </w:rPr>
        <w:br/>
        <w:t xml:space="preserve">3. </w:t>
      </w:r>
      <w:r>
        <w:rPr>
          <w:rFonts w:hint="eastAsia"/>
          <w:sz w:val="18"/>
          <w:szCs w:val="14"/>
        </w:rPr>
        <w:t>전체적인 기능 및 구현의 흐름도에 기여를 많이 하여서 평균적인 참여도를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부여.</w:t>
      </w:r>
      <w:r>
        <w:rPr>
          <w:sz w:val="18"/>
          <w:szCs w:val="14"/>
        </w:rPr>
        <w:br/>
        <w:t xml:space="preserve">4. </w:t>
      </w:r>
      <w:r>
        <w:rPr>
          <w:rFonts w:hint="eastAsia"/>
          <w:sz w:val="18"/>
          <w:szCs w:val="14"/>
        </w:rPr>
        <w:t xml:space="preserve">개인적으로 만든 </w:t>
      </w:r>
      <w:r>
        <w:rPr>
          <w:sz w:val="18"/>
          <w:szCs w:val="14"/>
        </w:rPr>
        <w:t xml:space="preserve">SERVICE </w:t>
      </w:r>
      <w:r>
        <w:rPr>
          <w:rFonts w:hint="eastAsia"/>
          <w:sz w:val="18"/>
          <w:szCs w:val="14"/>
        </w:rPr>
        <w:t>방식의 프로젝트에 관해서 발표 준비</w:t>
      </w:r>
    </w:p>
    <w:p w14:paraId="1EF0E04B" w14:textId="5F893472" w:rsidR="003B21F8" w:rsidRPr="003B21F8" w:rsidRDefault="003B21F8" w:rsidP="00AA4559">
      <w:pPr>
        <w:spacing w:after="200"/>
        <w:rPr>
          <w:sz w:val="24"/>
          <w:szCs w:val="20"/>
        </w:rPr>
      </w:pPr>
      <w:r w:rsidRPr="003B21F8">
        <w:rPr>
          <w:rFonts w:hint="eastAsia"/>
          <w:sz w:val="24"/>
          <w:szCs w:val="20"/>
        </w:rPr>
        <w:t>각 조원 별</w:t>
      </w:r>
      <w:r w:rsidRPr="003B21F8">
        <w:rPr>
          <w:sz w:val="24"/>
          <w:szCs w:val="20"/>
        </w:rPr>
        <w:t xml:space="preserve">, </w:t>
      </w:r>
      <w:r w:rsidRPr="003B21F8">
        <w:rPr>
          <w:rFonts w:hint="eastAsia"/>
          <w:sz w:val="24"/>
          <w:szCs w:val="20"/>
        </w:rPr>
        <w:t>프로젝트 참여에 관한 사항</w:t>
      </w:r>
    </w:p>
    <w:p w14:paraId="2DADE05E" w14:textId="06CFC00C" w:rsidR="003B21F8" w:rsidRDefault="003B21F8" w:rsidP="00AA4559">
      <w:pPr>
        <w:spacing w:after="200"/>
        <w:rPr>
          <w:sz w:val="18"/>
          <w:szCs w:val="14"/>
        </w:rPr>
      </w:pPr>
      <w:r>
        <w:rPr>
          <w:rFonts w:hint="eastAsia"/>
          <w:sz w:val="18"/>
          <w:szCs w:val="14"/>
        </w:rPr>
        <w:t>김지은</w:t>
      </w:r>
    </w:p>
    <w:p w14:paraId="13ED903B" w14:textId="5774DAB2" w:rsidR="003B21F8" w:rsidRDefault="003B21F8" w:rsidP="00AA4559">
      <w:pPr>
        <w:spacing w:after="200"/>
        <w:rPr>
          <w:sz w:val="18"/>
          <w:szCs w:val="14"/>
        </w:rPr>
      </w:pPr>
      <w:r>
        <w:rPr>
          <w:rFonts w:hint="eastAsia"/>
          <w:sz w:val="18"/>
          <w:szCs w:val="14"/>
        </w:rPr>
        <w:t>1</w:t>
      </w:r>
      <w:r>
        <w:rPr>
          <w:sz w:val="18"/>
          <w:szCs w:val="14"/>
        </w:rPr>
        <w:t xml:space="preserve">. </w:t>
      </w:r>
      <w:r>
        <w:rPr>
          <w:rFonts w:hint="eastAsia"/>
          <w:sz w:val="18"/>
          <w:szCs w:val="14"/>
        </w:rPr>
        <w:t>기본기가 탄탄하며,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이번 프로젝트를 진행하면서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대부분의 기능 구현을 만드는데 기여도가 상당히 높음.</w:t>
      </w:r>
      <w:r>
        <w:rPr>
          <w:sz w:val="18"/>
          <w:szCs w:val="14"/>
        </w:rPr>
        <w:br/>
        <w:t xml:space="preserve">2. </w:t>
      </w:r>
      <w:r>
        <w:rPr>
          <w:rFonts w:hint="eastAsia"/>
          <w:sz w:val="18"/>
          <w:szCs w:val="14"/>
        </w:rPr>
        <w:t>개발 속도는 기대치 보다는 느리나,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특유의 꼼꼼한 체크 덕분의,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어렵지 않은 기능 구현에 대해서는 상당히 빠른 속도로 구현 가능한 모습이 보임.</w:t>
      </w:r>
      <w:r>
        <w:rPr>
          <w:sz w:val="18"/>
          <w:szCs w:val="14"/>
        </w:rPr>
        <w:br/>
        <w:t xml:space="preserve">3. </w:t>
      </w:r>
      <w:r>
        <w:rPr>
          <w:rFonts w:hint="eastAsia"/>
          <w:sz w:val="18"/>
          <w:szCs w:val="14"/>
        </w:rPr>
        <w:t>코딩 자체에 대해선 이해도가 높으나,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각 기능들의 연결점을 구상하는 부분에서 자신감이 떨어짐.</w:t>
      </w:r>
    </w:p>
    <w:p w14:paraId="38F6BE46" w14:textId="6CEE5493" w:rsidR="003B21F8" w:rsidRDefault="003B21F8" w:rsidP="00AA4559">
      <w:pPr>
        <w:spacing w:after="200"/>
        <w:rPr>
          <w:sz w:val="18"/>
          <w:szCs w:val="14"/>
        </w:rPr>
      </w:pPr>
    </w:p>
    <w:p w14:paraId="0E2F80BE" w14:textId="067C0DB4" w:rsidR="003B21F8" w:rsidRDefault="003B21F8" w:rsidP="00AA4559">
      <w:pPr>
        <w:spacing w:after="200"/>
        <w:rPr>
          <w:sz w:val="18"/>
          <w:szCs w:val="14"/>
        </w:rPr>
      </w:pPr>
      <w:r>
        <w:rPr>
          <w:rFonts w:hint="eastAsia"/>
          <w:sz w:val="18"/>
          <w:szCs w:val="14"/>
        </w:rPr>
        <w:t>노대성</w:t>
      </w:r>
    </w:p>
    <w:p w14:paraId="0384DD2D" w14:textId="625EA9D7" w:rsidR="006F559B" w:rsidRDefault="003B21F8">
      <w:pPr>
        <w:spacing w:after="200"/>
        <w:rPr>
          <w:sz w:val="18"/>
          <w:szCs w:val="14"/>
        </w:rPr>
      </w:pPr>
      <w:r>
        <w:rPr>
          <w:rFonts w:hint="eastAsia"/>
          <w:sz w:val="18"/>
          <w:szCs w:val="14"/>
        </w:rPr>
        <w:t>1</w:t>
      </w:r>
      <w:r>
        <w:rPr>
          <w:sz w:val="18"/>
          <w:szCs w:val="14"/>
        </w:rPr>
        <w:t xml:space="preserve">. </w:t>
      </w:r>
      <w:r>
        <w:rPr>
          <w:rFonts w:hint="eastAsia"/>
          <w:sz w:val="18"/>
          <w:szCs w:val="14"/>
        </w:rPr>
        <w:t>기본기 자체는 탄탄하지 않으나,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직관성이 뛰어나며,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문제 해결에 있어서 톡톡 튀는 아이디어를 도출함.</w:t>
      </w:r>
      <w:r>
        <w:rPr>
          <w:sz w:val="18"/>
          <w:szCs w:val="14"/>
        </w:rPr>
        <w:br/>
        <w:t xml:space="preserve">2. </w:t>
      </w:r>
      <w:r>
        <w:rPr>
          <w:rFonts w:hint="eastAsia"/>
          <w:sz w:val="18"/>
          <w:szCs w:val="14"/>
        </w:rPr>
        <w:t xml:space="preserve">과거 </w:t>
      </w:r>
      <w:r>
        <w:rPr>
          <w:sz w:val="18"/>
          <w:szCs w:val="14"/>
        </w:rPr>
        <w:t xml:space="preserve">YOUTUBE </w:t>
      </w:r>
      <w:r>
        <w:rPr>
          <w:rFonts w:hint="eastAsia"/>
          <w:sz w:val="18"/>
          <w:szCs w:val="14"/>
        </w:rPr>
        <w:t>편집을 했던 경력이 있어서 그런지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 xml:space="preserve">기본적인 디자인 능력 및 </w:t>
      </w:r>
      <w:r>
        <w:rPr>
          <w:sz w:val="18"/>
          <w:szCs w:val="14"/>
        </w:rPr>
        <w:t>CSS</w:t>
      </w:r>
      <w:r>
        <w:rPr>
          <w:rFonts w:hint="eastAsia"/>
          <w:sz w:val="18"/>
          <w:szCs w:val="14"/>
        </w:rPr>
        <w:t>에 관해서 관심을 보임.</w:t>
      </w:r>
      <w:r>
        <w:rPr>
          <w:sz w:val="18"/>
          <w:szCs w:val="14"/>
        </w:rPr>
        <w:br/>
        <w:t xml:space="preserve">3. </w:t>
      </w:r>
      <w:r>
        <w:rPr>
          <w:rFonts w:hint="eastAsia"/>
          <w:sz w:val="18"/>
          <w:szCs w:val="14"/>
        </w:rPr>
        <w:t>그때 그때 필요한 지식을 습득하고,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적용을</w:t>
      </w:r>
      <w:r>
        <w:rPr>
          <w:sz w:val="18"/>
          <w:szCs w:val="14"/>
        </w:rPr>
        <w:t xml:space="preserve"> </w:t>
      </w:r>
      <w:r>
        <w:rPr>
          <w:rFonts w:hint="eastAsia"/>
          <w:sz w:val="18"/>
          <w:szCs w:val="14"/>
        </w:rPr>
        <w:t>잘하는 특징이 있음.</w:t>
      </w:r>
    </w:p>
    <w:p w14:paraId="59E6DE5A" w14:textId="00FA3AC6" w:rsidR="006F559B" w:rsidRPr="00CA7717" w:rsidRDefault="006F559B" w:rsidP="006F559B">
      <w:pPr>
        <w:pStyle w:val="1"/>
        <w:rPr>
          <w:lang w:val="ko-KR" w:bidi="ko-KR"/>
        </w:rPr>
      </w:pPr>
      <w:r>
        <w:rPr>
          <w:lang w:val="ko-KR" w:bidi="ko-KR"/>
        </w:rPr>
        <w:lastRenderedPageBreak/>
        <w:t xml:space="preserve">6. </w:t>
      </w:r>
      <w:r>
        <w:rPr>
          <w:rFonts w:hint="eastAsia"/>
          <w:lang w:val="ko-KR" w:bidi="ko-KR"/>
        </w:rPr>
        <w:t>결 론</w:t>
      </w:r>
    </w:p>
    <w:p w14:paraId="58DACCB9" w14:textId="6A1D8FB2" w:rsidR="006F559B" w:rsidRDefault="006F559B" w:rsidP="00AA4559">
      <w:pPr>
        <w:spacing w:after="200"/>
        <w:rPr>
          <w:sz w:val="24"/>
          <w:szCs w:val="20"/>
        </w:rPr>
      </w:pPr>
      <w:r>
        <w:rPr>
          <w:sz w:val="24"/>
          <w:szCs w:val="20"/>
        </w:rPr>
        <w:t xml:space="preserve">1. </w:t>
      </w:r>
      <w:r>
        <w:rPr>
          <w:rFonts w:hint="eastAsia"/>
          <w:sz w:val="24"/>
          <w:szCs w:val="20"/>
        </w:rPr>
        <w:t>프로젝트 개발로 인한 효과 및 전망에 대한 사항</w:t>
      </w:r>
    </w:p>
    <w:p w14:paraId="7158BC70" w14:textId="4F9EFA4C" w:rsidR="003B21F8" w:rsidRDefault="00CF2F4E" w:rsidP="003B21F8">
      <w:pPr>
        <w:spacing w:after="200"/>
        <w:ind w:firstLine="165"/>
        <w:rPr>
          <w:sz w:val="20"/>
          <w:szCs w:val="16"/>
        </w:rPr>
      </w:pPr>
      <w:r>
        <w:rPr>
          <w:sz w:val="20"/>
          <w:szCs w:val="16"/>
        </w:rPr>
        <w:t xml:space="preserve">1-1 </w:t>
      </w:r>
      <w:r>
        <w:rPr>
          <w:rFonts w:hint="eastAsia"/>
          <w:sz w:val="20"/>
          <w:szCs w:val="16"/>
        </w:rPr>
        <w:t xml:space="preserve">효과 </w:t>
      </w:r>
      <w:r>
        <w:rPr>
          <w:sz w:val="20"/>
          <w:szCs w:val="16"/>
        </w:rPr>
        <w:t xml:space="preserve">: </w:t>
      </w:r>
      <w:r w:rsidR="00563221">
        <w:rPr>
          <w:rFonts w:hint="eastAsia"/>
          <w:sz w:val="20"/>
          <w:szCs w:val="16"/>
        </w:rPr>
        <w:t>우리나라 3대 영화관은</w:t>
      </w:r>
      <w:r w:rsidR="00563221">
        <w:rPr>
          <w:sz w:val="20"/>
          <w:szCs w:val="16"/>
        </w:rPr>
        <w:t xml:space="preserve"> </w:t>
      </w:r>
      <w:r w:rsidR="00563221">
        <w:rPr>
          <w:rFonts w:hint="eastAsia"/>
          <w:sz w:val="20"/>
          <w:szCs w:val="16"/>
        </w:rPr>
        <w:t>자사가 보유한 영화관의 위치만 보여주며,</w:t>
      </w:r>
      <w:r w:rsidR="00563221">
        <w:rPr>
          <w:sz w:val="20"/>
          <w:szCs w:val="16"/>
        </w:rPr>
        <w:t xml:space="preserve"> </w:t>
      </w:r>
      <w:r w:rsidR="00563221">
        <w:rPr>
          <w:rFonts w:hint="eastAsia"/>
          <w:sz w:val="20"/>
          <w:szCs w:val="16"/>
        </w:rPr>
        <w:t>사용자가 자신의 위치를 정확히 인지를 해야만 예매를 할 수 있는 서비스를 제공해 왔습니다.</w:t>
      </w:r>
    </w:p>
    <w:p w14:paraId="42FCC558" w14:textId="20F509D5" w:rsidR="00CF2F4E" w:rsidRDefault="00563221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그러나</w:t>
      </w:r>
      <w:r>
        <w:rPr>
          <w:sz w:val="20"/>
          <w:szCs w:val="16"/>
        </w:rPr>
        <w:t xml:space="preserve"> 우리 MUBI </w:t>
      </w:r>
      <w:r>
        <w:rPr>
          <w:rFonts w:hint="eastAsia"/>
          <w:sz w:val="20"/>
          <w:szCs w:val="16"/>
        </w:rPr>
        <w:t xml:space="preserve">프로그램은 </w:t>
      </w:r>
      <w:r w:rsidRPr="006F559B">
        <w:rPr>
          <w:rFonts w:hint="eastAsia"/>
          <w:sz w:val="20"/>
          <w:szCs w:val="16"/>
        </w:rPr>
        <w:t xml:space="preserve">사용자의 </w:t>
      </w:r>
      <w:r w:rsidRPr="006F559B">
        <w:rPr>
          <w:sz w:val="20"/>
          <w:szCs w:val="16"/>
        </w:rPr>
        <w:t>GPS</w:t>
      </w:r>
      <w:r w:rsidRPr="006F559B">
        <w:rPr>
          <w:rFonts w:hint="eastAsia"/>
          <w:sz w:val="20"/>
          <w:szCs w:val="16"/>
        </w:rPr>
        <w:t>를 기반으로 해서 앞으로의 사용자들이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현재 자신들의 위치를 굳이 생각하지 않아도, 개인 휴대용 기기 및 전자기기에서 직관적인 위치 정보를 얻음으로써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이용자들의 편의성이 증대합니다.</w:t>
      </w:r>
    </w:p>
    <w:p w14:paraId="7386EA25" w14:textId="19F52EEB" w:rsidR="00CF2F4E" w:rsidRDefault="00CF2F4E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1</w:t>
      </w:r>
      <w:r>
        <w:rPr>
          <w:sz w:val="20"/>
          <w:szCs w:val="16"/>
        </w:rPr>
        <w:t xml:space="preserve">-2 </w:t>
      </w:r>
      <w:r>
        <w:rPr>
          <w:rFonts w:hint="eastAsia"/>
          <w:sz w:val="20"/>
          <w:szCs w:val="16"/>
        </w:rPr>
        <w:t xml:space="preserve">전망 </w:t>
      </w:r>
      <w:r>
        <w:rPr>
          <w:sz w:val="20"/>
          <w:szCs w:val="16"/>
        </w:rPr>
        <w:t xml:space="preserve">: </w:t>
      </w:r>
      <w:r>
        <w:rPr>
          <w:rFonts w:hint="eastAsia"/>
          <w:sz w:val="20"/>
          <w:szCs w:val="16"/>
        </w:rPr>
        <w:t>사용자들의 편의성이 높아지고,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커뮤니티가 활성화가 되면,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각 지역의 영화관들의 특성 및 서비스로써 아쉬웠던 부분들을 특정지을 수 있게 되며,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 xml:space="preserve">우리나라 </w:t>
      </w:r>
      <w:r>
        <w:rPr>
          <w:sz w:val="20"/>
          <w:szCs w:val="16"/>
        </w:rPr>
        <w:t>3</w:t>
      </w:r>
      <w:r>
        <w:rPr>
          <w:rFonts w:hint="eastAsia"/>
          <w:sz w:val="20"/>
          <w:szCs w:val="16"/>
        </w:rPr>
        <w:t>대 기업에 기본적인 서비스 품질 개선에 대한 도움이 될 수 있으며,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영화 필름사 들에게 새로운 광고 활동을 할 수 있는 시장으로 개척될 가능성이 있다고 판단 됩니다.</w:t>
      </w:r>
    </w:p>
    <w:p w14:paraId="7668ADFF" w14:textId="5946D959" w:rsidR="00CF2F4E" w:rsidRDefault="00CF2F4E" w:rsidP="00CF2F4E">
      <w:pPr>
        <w:spacing w:after="200"/>
        <w:ind w:firstLine="165"/>
        <w:rPr>
          <w:sz w:val="24"/>
          <w:szCs w:val="20"/>
        </w:rPr>
      </w:pPr>
      <w:r w:rsidRPr="00CF2F4E">
        <w:rPr>
          <w:sz w:val="24"/>
          <w:szCs w:val="20"/>
        </w:rPr>
        <w:t xml:space="preserve">2. </w:t>
      </w:r>
      <w:r>
        <w:rPr>
          <w:rFonts w:hint="eastAsia"/>
          <w:sz w:val="24"/>
          <w:szCs w:val="20"/>
        </w:rPr>
        <w:t>조원들의 생각</w:t>
      </w:r>
    </w:p>
    <w:p w14:paraId="0E0D22EC" w14:textId="3BEE90C8" w:rsidR="00CF2F4E" w:rsidRDefault="00CF2F4E" w:rsidP="00CF2F4E">
      <w:pPr>
        <w:spacing w:after="200"/>
        <w:ind w:firstLine="165"/>
        <w:rPr>
          <w:sz w:val="20"/>
          <w:szCs w:val="16"/>
        </w:rPr>
      </w:pPr>
      <w:r>
        <w:rPr>
          <w:sz w:val="20"/>
          <w:szCs w:val="16"/>
        </w:rPr>
        <w:t xml:space="preserve">  2-1 </w:t>
      </w:r>
    </w:p>
    <w:p w14:paraId="4A350E7D" w14:textId="473BA5C4" w:rsidR="00CF2F4E" w:rsidRDefault="00CF2F4E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김동환 </w:t>
      </w:r>
      <w:r>
        <w:rPr>
          <w:sz w:val="20"/>
          <w:szCs w:val="16"/>
        </w:rPr>
        <w:t xml:space="preserve">: </w:t>
      </w:r>
      <w:r>
        <w:rPr>
          <w:rFonts w:hint="eastAsia"/>
          <w:sz w:val="20"/>
          <w:szCs w:val="16"/>
        </w:rPr>
        <w:t>이번 프로젝트를 수행하면서 생각보다 제 코딩 실력에 관해서 많은 회의감을 느꼈습니다.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많이 모자라다고 생각이 들어서</w:t>
      </w:r>
      <w:r>
        <w:rPr>
          <w:sz w:val="20"/>
          <w:szCs w:val="16"/>
        </w:rPr>
        <w:t xml:space="preserve">, </w:t>
      </w:r>
      <w:r>
        <w:rPr>
          <w:rFonts w:hint="eastAsia"/>
          <w:sz w:val="20"/>
          <w:szCs w:val="16"/>
        </w:rPr>
        <w:t>잠을 줄여가며 여러 자료를 찾아보며,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우리 조에 많은 도움을 주고 싶었으나,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생각만큼 따르지 않았습니다.</w:t>
      </w:r>
      <w:r>
        <w:rPr>
          <w:sz w:val="20"/>
          <w:szCs w:val="16"/>
        </w:rPr>
        <w:t xml:space="preserve"> </w:t>
      </w:r>
      <w:r w:rsidR="00523DE7">
        <w:rPr>
          <w:rFonts w:hint="eastAsia"/>
          <w:sz w:val="20"/>
          <w:szCs w:val="16"/>
        </w:rPr>
        <w:t>생각한 것만큼 기능에 관해서 구현이 잘 되지 않아서 아쉬웠고,</w:t>
      </w:r>
      <w:r w:rsidR="00523DE7">
        <w:rPr>
          <w:sz w:val="20"/>
          <w:szCs w:val="16"/>
        </w:rPr>
        <w:t xml:space="preserve"> </w:t>
      </w:r>
      <w:r w:rsidR="00523DE7">
        <w:rPr>
          <w:rFonts w:hint="eastAsia"/>
          <w:sz w:val="20"/>
          <w:szCs w:val="16"/>
        </w:rPr>
        <w:t>다음에는 이러한 부분들을 더 공부하며 보완을 해이겠다고 생각했습니다.</w:t>
      </w:r>
      <w:r w:rsidR="00523DE7"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또한,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조장으로써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팀원의 사정을 헤아리지 못해서 약간의 트러블이 있었지만,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좋게 풀려서 다행이라고 생각합니다.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앞으로는 더 나은 방법으로 조원들의 특이사항을 미리 파악하게 되는,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 xml:space="preserve">능력이 </w:t>
      </w:r>
      <w:r w:rsidR="00523DE7">
        <w:rPr>
          <w:rFonts w:hint="eastAsia"/>
          <w:sz w:val="20"/>
          <w:szCs w:val="16"/>
        </w:rPr>
        <w:t>길러진 거</w:t>
      </w:r>
      <w:r>
        <w:rPr>
          <w:rFonts w:hint="eastAsia"/>
          <w:sz w:val="20"/>
          <w:szCs w:val="16"/>
        </w:rPr>
        <w:t xml:space="preserve"> 같습니다.</w:t>
      </w:r>
      <w:r w:rsidR="00744475">
        <w:rPr>
          <w:sz w:val="20"/>
          <w:szCs w:val="16"/>
        </w:rPr>
        <w:t xml:space="preserve"> </w:t>
      </w:r>
      <w:r w:rsidR="00744475">
        <w:rPr>
          <w:rFonts w:hint="eastAsia"/>
          <w:sz w:val="20"/>
          <w:szCs w:val="16"/>
        </w:rPr>
        <w:t>마지막으로 시간이 너무 부족해서 구현하지 못한 많은 기능들이 너무 아쉽게 느껴졌습니다.</w:t>
      </w:r>
    </w:p>
    <w:p w14:paraId="784452D6" w14:textId="77777777" w:rsidR="006A15CC" w:rsidRDefault="006A15CC" w:rsidP="00CF2F4E">
      <w:pPr>
        <w:spacing w:after="200"/>
        <w:ind w:firstLine="165"/>
        <w:rPr>
          <w:sz w:val="20"/>
          <w:szCs w:val="16"/>
        </w:rPr>
      </w:pPr>
    </w:p>
    <w:p w14:paraId="38E2920A" w14:textId="79D84C45" w:rsidR="006A15CC" w:rsidRDefault="00CF2F4E" w:rsidP="006A15CC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김지은 </w:t>
      </w:r>
      <w:r>
        <w:rPr>
          <w:sz w:val="20"/>
          <w:szCs w:val="16"/>
        </w:rPr>
        <w:t>:</w:t>
      </w:r>
      <w:r w:rsidR="00203434">
        <w:rPr>
          <w:sz w:val="20"/>
          <w:szCs w:val="16"/>
        </w:rPr>
        <w:t xml:space="preserve"> </w:t>
      </w:r>
      <w:r w:rsidR="00203434" w:rsidRPr="00203434">
        <w:rPr>
          <w:rFonts w:hint="eastAsia"/>
          <w:sz w:val="20"/>
          <w:szCs w:val="16"/>
        </w:rPr>
        <w:t>이번</w:t>
      </w:r>
      <w:r w:rsidR="00203434" w:rsidRPr="00203434">
        <w:rPr>
          <w:sz w:val="20"/>
          <w:szCs w:val="16"/>
        </w:rPr>
        <w:t xml:space="preserve"> 프로젝트를 진행하면서 생각보다 많은 문제들을 마주하여 부족함도 많이 느끼고 아쉬움이 많이 남았던 프로젝트였는데, 그래도 하나씩 하나씩 해결해 나가면서 실력적인 면에서는 많이 성장할 수 있었던 프로젝트였던 것 같습니다.</w:t>
      </w:r>
    </w:p>
    <w:p w14:paraId="6084F7C7" w14:textId="68228015" w:rsidR="00FE7700" w:rsidRDefault="00CF2F4E" w:rsidP="00FE7700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노대성 </w:t>
      </w:r>
      <w:r>
        <w:rPr>
          <w:sz w:val="20"/>
          <w:szCs w:val="16"/>
        </w:rPr>
        <w:t>:</w:t>
      </w:r>
      <w:r w:rsidR="006A15CC">
        <w:rPr>
          <w:sz w:val="20"/>
          <w:szCs w:val="16"/>
        </w:rPr>
        <w:t xml:space="preserve"> </w:t>
      </w:r>
      <w:r w:rsidR="006A15CC" w:rsidRPr="006A15CC">
        <w:rPr>
          <w:rFonts w:hint="eastAsia"/>
          <w:sz w:val="20"/>
          <w:szCs w:val="16"/>
        </w:rPr>
        <w:t>초반</w:t>
      </w:r>
      <w:r w:rsidR="006A15CC" w:rsidRPr="006A15CC">
        <w:rPr>
          <w:sz w:val="20"/>
          <w:szCs w:val="16"/>
        </w:rPr>
        <w:t xml:space="preserve"> 의견 조율되지 않아 진행 상황이 좋지 못했다.</w:t>
      </w:r>
      <w:r w:rsidR="006A15CC">
        <w:rPr>
          <w:rFonts w:hint="eastAsia"/>
          <w:sz w:val="20"/>
          <w:szCs w:val="16"/>
        </w:rPr>
        <w:t xml:space="preserve"> </w:t>
      </w:r>
      <w:r w:rsidR="006A15CC" w:rsidRPr="006A15CC">
        <w:rPr>
          <w:rFonts w:hint="eastAsia"/>
          <w:sz w:val="20"/>
          <w:szCs w:val="16"/>
        </w:rPr>
        <w:t>그래서</w:t>
      </w:r>
      <w:r w:rsidR="006A15CC" w:rsidRPr="006A15CC">
        <w:rPr>
          <w:sz w:val="20"/>
          <w:szCs w:val="16"/>
        </w:rPr>
        <w:t xml:space="preserve"> 시간이 많이 소요되어 다른 조들에 비하여 진행도가 매우 낮은 상태였다. 프로젝트 마무리 단계에 들어서는 거의 쫓기는 듯 프로젝트를 진행하였다. 시간이 부족한 게 너무 아쉬웠다.</w:t>
      </w:r>
      <w:r w:rsidR="006A15CC">
        <w:rPr>
          <w:rFonts w:hint="eastAsia"/>
          <w:sz w:val="20"/>
          <w:szCs w:val="16"/>
        </w:rPr>
        <w:t xml:space="preserve"> </w:t>
      </w:r>
      <w:r w:rsidR="006A15CC" w:rsidRPr="006A15CC">
        <w:rPr>
          <w:rFonts w:hint="eastAsia"/>
          <w:sz w:val="20"/>
          <w:szCs w:val="16"/>
        </w:rPr>
        <w:t>더</w:t>
      </w:r>
      <w:r w:rsidR="006A15CC" w:rsidRPr="006A15CC">
        <w:rPr>
          <w:sz w:val="20"/>
          <w:szCs w:val="16"/>
        </w:rPr>
        <w:t xml:space="preserve"> 많은 기능을 넣고, 문제점을 보완하고 싶었지만 시간이 많이 부족했다.</w:t>
      </w:r>
      <w:r w:rsidR="006A15CC" w:rsidRPr="006A15CC">
        <w:rPr>
          <w:rFonts w:hint="eastAsia"/>
          <w:sz w:val="20"/>
          <w:szCs w:val="16"/>
        </w:rPr>
        <w:t>이번</w:t>
      </w:r>
      <w:r w:rsidR="006A15CC">
        <w:rPr>
          <w:sz w:val="20"/>
          <w:szCs w:val="16"/>
        </w:rPr>
        <w:t xml:space="preserve"> </w:t>
      </w:r>
      <w:r w:rsidR="006A15CC" w:rsidRPr="006A15CC">
        <w:rPr>
          <w:sz w:val="20"/>
          <w:szCs w:val="16"/>
        </w:rPr>
        <w:lastRenderedPageBreak/>
        <w:t>프로젝트를 계기로 프로젝트 진행 단계 전에 의견을 잘 조율하는 것이 정말 중요하다는 것을 깨</w:t>
      </w:r>
      <w:r w:rsidR="006031E5">
        <w:rPr>
          <w:rFonts w:hint="eastAsia"/>
          <w:sz w:val="20"/>
          <w:szCs w:val="16"/>
        </w:rPr>
        <w:t>닫게 되었습니다</w:t>
      </w:r>
      <w:r w:rsidR="006A15CC" w:rsidRPr="006A15CC">
        <w:rPr>
          <w:sz w:val="20"/>
          <w:szCs w:val="16"/>
        </w:rPr>
        <w:t>.</w:t>
      </w:r>
    </w:p>
    <w:p w14:paraId="451C1C7F" w14:textId="77777777" w:rsidR="006A15CC" w:rsidRDefault="006A15CC" w:rsidP="006A15CC">
      <w:pPr>
        <w:spacing w:after="200"/>
        <w:ind w:firstLine="165"/>
        <w:rPr>
          <w:sz w:val="20"/>
          <w:szCs w:val="16"/>
        </w:rPr>
      </w:pPr>
    </w:p>
    <w:p w14:paraId="442B18ED" w14:textId="1D80D46F" w:rsidR="007C763A" w:rsidRDefault="00CF2F4E" w:rsidP="00BD2130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이진범 </w:t>
      </w:r>
      <w:r>
        <w:rPr>
          <w:sz w:val="20"/>
          <w:szCs w:val="16"/>
        </w:rPr>
        <w:t>:</w:t>
      </w:r>
      <w:r w:rsidR="009B5F18">
        <w:rPr>
          <w:sz w:val="20"/>
          <w:szCs w:val="16"/>
        </w:rPr>
        <w:t xml:space="preserve"> </w:t>
      </w:r>
      <w:r w:rsidR="009B5F18" w:rsidRPr="009B5F18">
        <w:rPr>
          <w:rFonts w:hint="eastAsia"/>
          <w:sz w:val="20"/>
          <w:szCs w:val="16"/>
        </w:rPr>
        <w:t>영화</w:t>
      </w:r>
      <w:r w:rsidR="009B5F18" w:rsidRPr="009B5F18">
        <w:rPr>
          <w:sz w:val="20"/>
          <w:szCs w:val="16"/>
        </w:rPr>
        <w:t xml:space="preserve"> 예매 목록을 만들때는 외부 api를 받아와서 실시간 호출하는 방식으로 만드려고 했지만,</w:t>
      </w:r>
      <w:r w:rsidR="00BD2130">
        <w:rPr>
          <w:rFonts w:hint="eastAsia"/>
          <w:sz w:val="20"/>
          <w:szCs w:val="16"/>
        </w:rPr>
        <w:t xml:space="preserve"> </w:t>
      </w:r>
      <w:r w:rsidR="009B5F18" w:rsidRPr="009B5F18">
        <w:rPr>
          <w:rFonts w:hint="eastAsia"/>
          <w:sz w:val="20"/>
          <w:szCs w:val="16"/>
        </w:rPr>
        <w:t>그</w:t>
      </w:r>
      <w:r w:rsidR="009B5F18" w:rsidRPr="009B5F18">
        <w:rPr>
          <w:sz w:val="20"/>
          <w:szCs w:val="16"/>
        </w:rPr>
        <w:t xml:space="preserve"> 방법을 못찾아서 결국 오브젝트 만드는 방식으로 한게 조금 아쉬워요.</w:t>
      </w:r>
      <w:r w:rsidR="00BD2130">
        <w:rPr>
          <w:rFonts w:hint="eastAsia"/>
          <w:sz w:val="20"/>
          <w:szCs w:val="16"/>
        </w:rPr>
        <w:t xml:space="preserve"> </w:t>
      </w:r>
      <w:r w:rsidR="009B5F18" w:rsidRPr="009B5F18">
        <w:rPr>
          <w:rFonts w:hint="eastAsia"/>
          <w:sz w:val="20"/>
          <w:szCs w:val="16"/>
        </w:rPr>
        <w:t>하지만</w:t>
      </w:r>
      <w:r w:rsidR="009B5F18" w:rsidRPr="009B5F18">
        <w:rPr>
          <w:sz w:val="20"/>
          <w:szCs w:val="16"/>
        </w:rPr>
        <w:t xml:space="preserve">, 이방식을 쓰면서 db쓰는법을 더 </w:t>
      </w:r>
      <w:r w:rsidR="00BD2130" w:rsidRPr="009B5F18">
        <w:rPr>
          <w:rFonts w:hint="eastAsia"/>
          <w:sz w:val="20"/>
          <w:szCs w:val="16"/>
        </w:rPr>
        <w:t>배</w:t>
      </w:r>
      <w:r w:rsidR="00BD2130">
        <w:rPr>
          <w:rFonts w:hint="eastAsia"/>
          <w:sz w:val="20"/>
          <w:szCs w:val="16"/>
        </w:rPr>
        <w:t>울</w:t>
      </w:r>
      <w:r w:rsidR="00BD2130" w:rsidRPr="009B5F18">
        <w:rPr>
          <w:rFonts w:hint="eastAsia"/>
          <w:sz w:val="20"/>
          <w:szCs w:val="16"/>
        </w:rPr>
        <w:t xml:space="preserve"> 수</w:t>
      </w:r>
      <w:r w:rsidR="009B5F18" w:rsidRPr="009B5F18">
        <w:rPr>
          <w:sz w:val="20"/>
          <w:szCs w:val="16"/>
        </w:rPr>
        <w:t xml:space="preserve"> 있어서 얻어가는 점도 있었던거 같아요</w:t>
      </w:r>
      <w:r w:rsidR="00BD2130">
        <w:rPr>
          <w:rFonts w:hint="eastAsia"/>
          <w:sz w:val="20"/>
          <w:szCs w:val="16"/>
        </w:rPr>
        <w:t>.</w:t>
      </w:r>
    </w:p>
    <w:p w14:paraId="752BB99D" w14:textId="77777777" w:rsidR="009B5F18" w:rsidRDefault="009B5F18" w:rsidP="009B5F18">
      <w:pPr>
        <w:spacing w:after="200"/>
        <w:ind w:firstLine="165"/>
        <w:rPr>
          <w:sz w:val="20"/>
          <w:szCs w:val="16"/>
        </w:rPr>
      </w:pPr>
    </w:p>
    <w:p w14:paraId="76F0E717" w14:textId="77777777" w:rsidR="007C763A" w:rsidRDefault="007C763A">
      <w:pPr>
        <w:spacing w:after="200"/>
        <w:rPr>
          <w:sz w:val="20"/>
          <w:szCs w:val="16"/>
        </w:rPr>
      </w:pPr>
      <w:r>
        <w:rPr>
          <w:sz w:val="20"/>
          <w:szCs w:val="16"/>
        </w:rPr>
        <w:br w:type="page"/>
      </w:r>
    </w:p>
    <w:p w14:paraId="7A408168" w14:textId="1ABD201B" w:rsidR="007C763A" w:rsidRPr="007F3346" w:rsidRDefault="007C763A" w:rsidP="007C763A">
      <w:pPr>
        <w:pStyle w:val="1"/>
        <w:rPr>
          <w:lang w:bidi="ko-KR"/>
        </w:rPr>
      </w:pPr>
      <w:r w:rsidRPr="007F3346">
        <w:rPr>
          <w:lang w:bidi="ko-KR"/>
        </w:rPr>
        <w:lastRenderedPageBreak/>
        <w:t xml:space="preserve">6. </w:t>
      </w:r>
      <w:r>
        <w:rPr>
          <w:rFonts w:hint="eastAsia"/>
          <w:lang w:val="ko-KR" w:bidi="ko-KR"/>
        </w:rPr>
        <w:t>작업도구</w:t>
      </w:r>
    </w:p>
    <w:p w14:paraId="45DD9176" w14:textId="60224849" w:rsidR="00B17485" w:rsidRDefault="007C763A" w:rsidP="00B17485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문서화 도구 </w:t>
      </w:r>
      <w:r>
        <w:rPr>
          <w:sz w:val="20"/>
          <w:szCs w:val="16"/>
        </w:rPr>
        <w:t xml:space="preserve">: </w:t>
      </w:r>
      <w:r>
        <w:rPr>
          <w:rFonts w:hint="eastAsia"/>
          <w:sz w:val="20"/>
          <w:szCs w:val="16"/>
        </w:rPr>
        <w:t>M</w:t>
      </w:r>
      <w:r>
        <w:rPr>
          <w:sz w:val="20"/>
          <w:szCs w:val="16"/>
        </w:rPr>
        <w:t>S OFFICE</w:t>
      </w:r>
    </w:p>
    <w:p w14:paraId="69F86216" w14:textId="67DE8F41" w:rsidR="007C763A" w:rsidRDefault="00B17485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 xml:space="preserve">디자인 도구 </w:t>
      </w:r>
      <w:r>
        <w:rPr>
          <w:sz w:val="20"/>
          <w:szCs w:val="16"/>
        </w:rPr>
        <w:t xml:space="preserve">: </w:t>
      </w:r>
      <w:r>
        <w:rPr>
          <w:rFonts w:hint="eastAsia"/>
          <w:sz w:val="20"/>
          <w:szCs w:val="16"/>
        </w:rPr>
        <w:t>C</w:t>
      </w:r>
      <w:r>
        <w:rPr>
          <w:sz w:val="20"/>
          <w:szCs w:val="16"/>
        </w:rPr>
        <w:t>ANVA, Adobe PhotoShop</w:t>
      </w:r>
    </w:p>
    <w:p w14:paraId="0873F9B8" w14:textId="7AE466B1" w:rsidR="007C763A" w:rsidRDefault="007C763A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개발 도구 :</w:t>
      </w:r>
      <w:r>
        <w:rPr>
          <w:sz w:val="20"/>
          <w:szCs w:val="16"/>
        </w:rPr>
        <w:t xml:space="preserve"> Eclipse, Oracle Database(SQL </w:t>
      </w:r>
      <w:r w:rsidRPr="007C763A">
        <w:rPr>
          <w:sz w:val="20"/>
          <w:szCs w:val="16"/>
        </w:rPr>
        <w:t>Developer</w:t>
      </w:r>
      <w:r>
        <w:rPr>
          <w:sz w:val="20"/>
          <w:szCs w:val="16"/>
        </w:rPr>
        <w:t>)</w:t>
      </w:r>
    </w:p>
    <w:p w14:paraId="2744811A" w14:textId="77777777" w:rsidR="007C763A" w:rsidRDefault="007C763A">
      <w:pPr>
        <w:spacing w:after="200"/>
        <w:rPr>
          <w:sz w:val="20"/>
          <w:szCs w:val="16"/>
        </w:rPr>
      </w:pPr>
      <w:r>
        <w:rPr>
          <w:sz w:val="20"/>
          <w:szCs w:val="16"/>
        </w:rPr>
        <w:br w:type="page"/>
      </w:r>
    </w:p>
    <w:p w14:paraId="7B57A369" w14:textId="6C24EC73" w:rsidR="007C763A" w:rsidRPr="00B17485" w:rsidRDefault="007C763A" w:rsidP="007C763A">
      <w:pPr>
        <w:pStyle w:val="1"/>
        <w:rPr>
          <w:lang w:bidi="ko-KR"/>
        </w:rPr>
      </w:pPr>
      <w:r>
        <w:rPr>
          <w:rFonts w:hint="eastAsia"/>
          <w:lang w:val="ko-KR" w:bidi="ko-KR"/>
        </w:rPr>
        <w:lastRenderedPageBreak/>
        <w:t>별</w:t>
      </w:r>
      <w:r w:rsidRPr="00B17485">
        <w:rPr>
          <w:rFonts w:hint="eastAsia"/>
          <w:lang w:bidi="ko-KR"/>
        </w:rPr>
        <w:t xml:space="preserve"> </w:t>
      </w:r>
      <w:r>
        <w:rPr>
          <w:rFonts w:hint="eastAsia"/>
          <w:lang w:val="ko-KR" w:bidi="ko-KR"/>
        </w:rPr>
        <w:t>첨</w:t>
      </w:r>
    </w:p>
    <w:p w14:paraId="6D1683C4" w14:textId="70B23BC4" w:rsidR="00AC45E9" w:rsidRDefault="00AC45E9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-</w:t>
      </w:r>
      <w:r>
        <w:rPr>
          <w:sz w:val="20"/>
          <w:szCs w:val="16"/>
        </w:rPr>
        <w:t xml:space="preserve"> DB ERD</w:t>
      </w:r>
    </w:p>
    <w:p w14:paraId="00ABB90E" w14:textId="6C019148" w:rsidR="00821CFB" w:rsidRDefault="00821CFB" w:rsidP="00CF2F4E">
      <w:pPr>
        <w:spacing w:after="200"/>
        <w:ind w:firstLine="165"/>
        <w:rPr>
          <w:sz w:val="20"/>
          <w:szCs w:val="16"/>
        </w:rPr>
      </w:pPr>
      <w:r>
        <w:rPr>
          <w:noProof/>
        </w:rPr>
        <w:lastRenderedPageBreak/>
        <w:drawing>
          <wp:inline distT="0" distB="0" distL="0" distR="0" wp14:anchorId="3632A6B4" wp14:editId="055A532F">
            <wp:extent cx="6371590" cy="3134995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91290" wp14:editId="62627DAE">
            <wp:extent cx="5267774" cy="5191125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036" cy="519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16"/>
        </w:rPr>
        <w:t>Service ERM</w:t>
      </w:r>
    </w:p>
    <w:p w14:paraId="2ADC95FF" w14:textId="7535E745" w:rsidR="00AC45E9" w:rsidRDefault="00AC45E9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lastRenderedPageBreak/>
        <w:t>-</w:t>
      </w:r>
      <w:r>
        <w:rPr>
          <w:sz w:val="20"/>
          <w:szCs w:val="16"/>
        </w:rPr>
        <w:t xml:space="preserve"> UML( UseCase Diagram, Sequence Diagram)</w:t>
      </w:r>
    </w:p>
    <w:p w14:paraId="2FF640EC" w14:textId="03B484EF" w:rsidR="00821CFB" w:rsidRDefault="00821CFB" w:rsidP="00CF2F4E">
      <w:pPr>
        <w:spacing w:after="200"/>
        <w:ind w:firstLine="165"/>
        <w:rPr>
          <w:sz w:val="20"/>
          <w:szCs w:val="16"/>
        </w:rPr>
      </w:pPr>
      <w:r>
        <w:rPr>
          <w:noProof/>
        </w:rPr>
        <w:drawing>
          <wp:inline distT="0" distB="0" distL="0" distR="0" wp14:anchorId="4C275797" wp14:editId="54DA8C32">
            <wp:extent cx="6371590" cy="3442970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B8469" wp14:editId="3AAF9493">
            <wp:extent cx="6371590" cy="38563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4341" w14:textId="44740411" w:rsidR="00AC45E9" w:rsidRDefault="00AC45E9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-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 xml:space="preserve">출처 </w:t>
      </w:r>
      <w:r>
        <w:rPr>
          <w:sz w:val="20"/>
          <w:szCs w:val="16"/>
        </w:rPr>
        <w:t>PPT</w:t>
      </w:r>
    </w:p>
    <w:p w14:paraId="31CCE328" w14:textId="685DEA1F" w:rsidR="00AC45E9" w:rsidRDefault="00AC45E9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t>-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시연 영상</w:t>
      </w:r>
    </w:p>
    <w:p w14:paraId="75EB9614" w14:textId="7A0D3395" w:rsidR="00AC45E9" w:rsidRPr="00CF2F4E" w:rsidRDefault="00AC45E9" w:rsidP="00CF2F4E">
      <w:pPr>
        <w:spacing w:after="200"/>
        <w:ind w:firstLine="165"/>
        <w:rPr>
          <w:sz w:val="20"/>
          <w:szCs w:val="16"/>
        </w:rPr>
      </w:pPr>
      <w:r>
        <w:rPr>
          <w:rFonts w:hint="eastAsia"/>
          <w:sz w:val="20"/>
          <w:szCs w:val="16"/>
        </w:rPr>
        <w:lastRenderedPageBreak/>
        <w:t>-</w:t>
      </w:r>
      <w:r>
        <w:rPr>
          <w:sz w:val="20"/>
          <w:szCs w:val="16"/>
        </w:rPr>
        <w:t xml:space="preserve"> </w:t>
      </w:r>
      <w:r>
        <w:rPr>
          <w:rFonts w:hint="eastAsia"/>
          <w:sz w:val="20"/>
          <w:szCs w:val="16"/>
        </w:rPr>
        <w:t>소스 코드</w:t>
      </w:r>
    </w:p>
    <w:sectPr w:rsidR="00AC45E9" w:rsidRPr="00CF2F4E" w:rsidSect="00AB02A7">
      <w:headerReference w:type="default" r:id="rId34"/>
      <w:footerReference w:type="default" r:id="rId3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67026" w14:textId="77777777" w:rsidR="00632EFF" w:rsidRDefault="00632EFF">
      <w:r>
        <w:separator/>
      </w:r>
    </w:p>
    <w:p w14:paraId="1CC9119D" w14:textId="77777777" w:rsidR="00632EFF" w:rsidRDefault="00632EFF"/>
  </w:endnote>
  <w:endnote w:type="continuationSeparator" w:id="0">
    <w:p w14:paraId="11AA25C4" w14:textId="77777777" w:rsidR="00632EFF" w:rsidRDefault="00632EFF">
      <w:r>
        <w:continuationSeparator/>
      </w:r>
    </w:p>
    <w:p w14:paraId="47778C12" w14:textId="77777777" w:rsidR="00632EFF" w:rsidRDefault="00632E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D31DDD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B2D95CE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EBDDC" w14:textId="77777777" w:rsidR="00632EFF" w:rsidRDefault="00632EFF">
      <w:r>
        <w:separator/>
      </w:r>
    </w:p>
    <w:p w14:paraId="39066974" w14:textId="77777777" w:rsidR="00632EFF" w:rsidRDefault="00632EFF"/>
  </w:footnote>
  <w:footnote w:type="continuationSeparator" w:id="0">
    <w:p w14:paraId="49805A3C" w14:textId="77777777" w:rsidR="00632EFF" w:rsidRDefault="00632EFF">
      <w:r>
        <w:continuationSeparator/>
      </w:r>
    </w:p>
    <w:p w14:paraId="5C129A91" w14:textId="77777777" w:rsidR="00632EFF" w:rsidRDefault="00632E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4FD3D43C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3AB86A53" w14:textId="77777777" w:rsidR="00D077E9" w:rsidRPr="00240586" w:rsidRDefault="00D077E9">
          <w:pPr>
            <w:pStyle w:val="a9"/>
          </w:pPr>
        </w:p>
      </w:tc>
    </w:tr>
  </w:tbl>
  <w:p w14:paraId="0C81D2B9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836288"/>
    <w:multiLevelType w:val="multilevel"/>
    <w:tmpl w:val="0409001D"/>
    <w:lvl w:ilvl="0">
      <w:start w:val="1"/>
      <w:numFmt w:val="decimal"/>
      <w:lvlText w:val="%1"/>
      <w:lvlJc w:val="left"/>
      <w:pPr>
        <w:ind w:left="1145" w:hanging="425"/>
      </w:pPr>
    </w:lvl>
    <w:lvl w:ilvl="1">
      <w:start w:val="1"/>
      <w:numFmt w:val="decimal"/>
      <w:lvlText w:val="%1.%2"/>
      <w:lvlJc w:val="left"/>
      <w:pPr>
        <w:ind w:left="1712" w:hanging="567"/>
      </w:pPr>
    </w:lvl>
    <w:lvl w:ilvl="2">
      <w:start w:val="1"/>
      <w:numFmt w:val="decimal"/>
      <w:lvlText w:val="%1.%2.%3"/>
      <w:lvlJc w:val="left"/>
      <w:pPr>
        <w:ind w:left="2138" w:hanging="567"/>
      </w:pPr>
    </w:lvl>
    <w:lvl w:ilvl="3">
      <w:start w:val="1"/>
      <w:numFmt w:val="decimal"/>
      <w:lvlText w:val="%1.%2.%3.%4"/>
      <w:lvlJc w:val="left"/>
      <w:pPr>
        <w:ind w:left="2704" w:hanging="708"/>
      </w:pPr>
    </w:lvl>
    <w:lvl w:ilvl="4">
      <w:start w:val="1"/>
      <w:numFmt w:val="decimal"/>
      <w:lvlText w:val="%1.%2.%3.%4.%5"/>
      <w:lvlJc w:val="left"/>
      <w:pPr>
        <w:ind w:left="3271" w:hanging="850"/>
      </w:pPr>
    </w:lvl>
    <w:lvl w:ilvl="5">
      <w:start w:val="1"/>
      <w:numFmt w:val="decimal"/>
      <w:lvlText w:val="%1.%2.%3.%4.%5.%6"/>
      <w:lvlJc w:val="left"/>
      <w:pPr>
        <w:ind w:left="3980" w:hanging="1134"/>
      </w:pPr>
    </w:lvl>
    <w:lvl w:ilvl="6">
      <w:start w:val="1"/>
      <w:numFmt w:val="decimal"/>
      <w:lvlText w:val="%1.%2.%3.%4.%5.%6.%7"/>
      <w:lvlJc w:val="left"/>
      <w:pPr>
        <w:ind w:left="4547" w:hanging="1276"/>
      </w:pPr>
    </w:lvl>
    <w:lvl w:ilvl="7">
      <w:start w:val="1"/>
      <w:numFmt w:val="decimal"/>
      <w:lvlText w:val="%1.%2.%3.%4.%5.%6.%7.%8"/>
      <w:lvlJc w:val="left"/>
      <w:pPr>
        <w:ind w:left="5114" w:hanging="1418"/>
      </w:pPr>
    </w:lvl>
    <w:lvl w:ilvl="8">
      <w:start w:val="1"/>
      <w:numFmt w:val="decimal"/>
      <w:lvlText w:val="%1.%2.%3.%4.%5.%6.%7.%8.%9"/>
      <w:lvlJc w:val="left"/>
      <w:pPr>
        <w:ind w:left="5822" w:hanging="1700"/>
      </w:pPr>
    </w:lvl>
  </w:abstractNum>
  <w:abstractNum w:abstractNumId="11" w15:restartNumberingAfterBreak="0">
    <w:nsid w:val="26664502"/>
    <w:multiLevelType w:val="hybridMultilevel"/>
    <w:tmpl w:val="DE7CEFBE"/>
    <w:lvl w:ilvl="0" w:tplc="CC4888F2">
      <w:start w:val="1"/>
      <w:numFmt w:val="decimalFullWidth"/>
      <w:lvlText w:val="2.%1"/>
      <w:lvlJc w:val="left"/>
      <w:pPr>
        <w:ind w:left="967" w:hanging="400"/>
      </w:pPr>
      <w:rPr>
        <w:rFonts w:hint="eastAsia"/>
        <w:sz w:val="40"/>
        <w:szCs w:val="32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2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FE14E65"/>
    <w:multiLevelType w:val="multilevel"/>
    <w:tmpl w:val="679E8814"/>
    <w:lvl w:ilvl="0">
      <w:start w:val="1"/>
      <w:numFmt w:val="decimal"/>
      <w:lvlText w:val="%1-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52F67F1B"/>
    <w:multiLevelType w:val="hybridMultilevel"/>
    <w:tmpl w:val="1FE633E8"/>
    <w:lvl w:ilvl="0" w:tplc="611E3B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E2159EE"/>
    <w:multiLevelType w:val="hybridMultilevel"/>
    <w:tmpl w:val="7514F2C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5AE7FCC"/>
    <w:multiLevelType w:val="hybridMultilevel"/>
    <w:tmpl w:val="1A72E7C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AE64E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D8662DB"/>
    <w:multiLevelType w:val="multilevel"/>
    <w:tmpl w:val="479E0D5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40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986160157">
    <w:abstractNumId w:val="12"/>
  </w:num>
  <w:num w:numId="2" w16cid:durableId="461657785">
    <w:abstractNumId w:val="18"/>
  </w:num>
  <w:num w:numId="3" w16cid:durableId="767852393">
    <w:abstractNumId w:val="8"/>
  </w:num>
  <w:num w:numId="4" w16cid:durableId="206189064">
    <w:abstractNumId w:val="3"/>
  </w:num>
  <w:num w:numId="5" w16cid:durableId="1905066789">
    <w:abstractNumId w:val="2"/>
  </w:num>
  <w:num w:numId="6" w16cid:durableId="1618441861">
    <w:abstractNumId w:val="1"/>
  </w:num>
  <w:num w:numId="7" w16cid:durableId="2131629647">
    <w:abstractNumId w:val="0"/>
  </w:num>
  <w:num w:numId="8" w16cid:durableId="1542086212">
    <w:abstractNumId w:val="9"/>
  </w:num>
  <w:num w:numId="9" w16cid:durableId="1326317761">
    <w:abstractNumId w:val="7"/>
  </w:num>
  <w:num w:numId="10" w16cid:durableId="969821088">
    <w:abstractNumId w:val="6"/>
  </w:num>
  <w:num w:numId="11" w16cid:durableId="422603819">
    <w:abstractNumId w:val="5"/>
  </w:num>
  <w:num w:numId="12" w16cid:durableId="1681156643">
    <w:abstractNumId w:val="4"/>
  </w:num>
  <w:num w:numId="13" w16cid:durableId="1106578686">
    <w:abstractNumId w:val="19"/>
  </w:num>
  <w:num w:numId="14" w16cid:durableId="1720938276">
    <w:abstractNumId w:val="20"/>
  </w:num>
  <w:num w:numId="15" w16cid:durableId="55586928">
    <w:abstractNumId w:val="13"/>
  </w:num>
  <w:num w:numId="16" w16cid:durableId="1720208551">
    <w:abstractNumId w:val="16"/>
  </w:num>
  <w:num w:numId="17" w16cid:durableId="443574513">
    <w:abstractNumId w:val="14"/>
  </w:num>
  <w:num w:numId="18" w16cid:durableId="35392416">
    <w:abstractNumId w:val="10"/>
  </w:num>
  <w:num w:numId="19" w16cid:durableId="1029063586">
    <w:abstractNumId w:val="17"/>
  </w:num>
  <w:num w:numId="20" w16cid:durableId="1010959097">
    <w:abstractNumId w:val="11"/>
  </w:num>
  <w:num w:numId="21" w16cid:durableId="19094592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24F"/>
    <w:rsid w:val="0002482E"/>
    <w:rsid w:val="00050324"/>
    <w:rsid w:val="0005758F"/>
    <w:rsid w:val="000A0150"/>
    <w:rsid w:val="000E63C9"/>
    <w:rsid w:val="00130E9D"/>
    <w:rsid w:val="00150A6D"/>
    <w:rsid w:val="00185B35"/>
    <w:rsid w:val="001F2BC8"/>
    <w:rsid w:val="001F5F6B"/>
    <w:rsid w:val="00203434"/>
    <w:rsid w:val="00240586"/>
    <w:rsid w:val="00243EBC"/>
    <w:rsid w:val="00244B59"/>
    <w:rsid w:val="00246A35"/>
    <w:rsid w:val="00274F0E"/>
    <w:rsid w:val="00277E60"/>
    <w:rsid w:val="00284348"/>
    <w:rsid w:val="002C2D33"/>
    <w:rsid w:val="002E1C67"/>
    <w:rsid w:val="002F51F5"/>
    <w:rsid w:val="00312137"/>
    <w:rsid w:val="00330359"/>
    <w:rsid w:val="0033762F"/>
    <w:rsid w:val="00360494"/>
    <w:rsid w:val="00366C7E"/>
    <w:rsid w:val="00372EEF"/>
    <w:rsid w:val="00384EA3"/>
    <w:rsid w:val="003A39A1"/>
    <w:rsid w:val="003B21F8"/>
    <w:rsid w:val="003C2191"/>
    <w:rsid w:val="003D3863"/>
    <w:rsid w:val="004110DE"/>
    <w:rsid w:val="0044085A"/>
    <w:rsid w:val="00465700"/>
    <w:rsid w:val="004B21A5"/>
    <w:rsid w:val="00502C4D"/>
    <w:rsid w:val="005037F0"/>
    <w:rsid w:val="00516A86"/>
    <w:rsid w:val="00523DE7"/>
    <w:rsid w:val="005275F6"/>
    <w:rsid w:val="00563221"/>
    <w:rsid w:val="00572102"/>
    <w:rsid w:val="00587DDA"/>
    <w:rsid w:val="005B768F"/>
    <w:rsid w:val="005E6B8D"/>
    <w:rsid w:val="005E7F8B"/>
    <w:rsid w:val="005F1BB0"/>
    <w:rsid w:val="006031E5"/>
    <w:rsid w:val="00632EFF"/>
    <w:rsid w:val="00656C4D"/>
    <w:rsid w:val="0066724F"/>
    <w:rsid w:val="006A15CC"/>
    <w:rsid w:val="006B01FF"/>
    <w:rsid w:val="006E3A88"/>
    <w:rsid w:val="006E5716"/>
    <w:rsid w:val="006F559B"/>
    <w:rsid w:val="007073EF"/>
    <w:rsid w:val="007302B3"/>
    <w:rsid w:val="00730733"/>
    <w:rsid w:val="00730E3A"/>
    <w:rsid w:val="00736AAF"/>
    <w:rsid w:val="00744475"/>
    <w:rsid w:val="00765B2A"/>
    <w:rsid w:val="00770B05"/>
    <w:rsid w:val="00783A34"/>
    <w:rsid w:val="007C6B52"/>
    <w:rsid w:val="007C763A"/>
    <w:rsid w:val="007D16C5"/>
    <w:rsid w:val="007F3346"/>
    <w:rsid w:val="00806A17"/>
    <w:rsid w:val="00821CFB"/>
    <w:rsid w:val="00862FE4"/>
    <w:rsid w:val="0086389A"/>
    <w:rsid w:val="0087605E"/>
    <w:rsid w:val="008B1FEE"/>
    <w:rsid w:val="00903B67"/>
    <w:rsid w:val="00903C32"/>
    <w:rsid w:val="00916B16"/>
    <w:rsid w:val="009173B9"/>
    <w:rsid w:val="0093335D"/>
    <w:rsid w:val="0093613E"/>
    <w:rsid w:val="00943026"/>
    <w:rsid w:val="00966B81"/>
    <w:rsid w:val="009B5F18"/>
    <w:rsid w:val="009C7720"/>
    <w:rsid w:val="00A23AFA"/>
    <w:rsid w:val="00A31B3E"/>
    <w:rsid w:val="00A532F3"/>
    <w:rsid w:val="00A57B25"/>
    <w:rsid w:val="00A733C5"/>
    <w:rsid w:val="00A8489E"/>
    <w:rsid w:val="00AA4559"/>
    <w:rsid w:val="00AB02A7"/>
    <w:rsid w:val="00AC29F3"/>
    <w:rsid w:val="00AC45E9"/>
    <w:rsid w:val="00AE4EB5"/>
    <w:rsid w:val="00B06311"/>
    <w:rsid w:val="00B17485"/>
    <w:rsid w:val="00B231E5"/>
    <w:rsid w:val="00B41941"/>
    <w:rsid w:val="00BD2130"/>
    <w:rsid w:val="00C02B87"/>
    <w:rsid w:val="00C4086D"/>
    <w:rsid w:val="00C9360B"/>
    <w:rsid w:val="00CA1896"/>
    <w:rsid w:val="00CA7717"/>
    <w:rsid w:val="00CB5B28"/>
    <w:rsid w:val="00CF2F4E"/>
    <w:rsid w:val="00CF5371"/>
    <w:rsid w:val="00D0323A"/>
    <w:rsid w:val="00D0559F"/>
    <w:rsid w:val="00D077E9"/>
    <w:rsid w:val="00D25F07"/>
    <w:rsid w:val="00D42CB7"/>
    <w:rsid w:val="00D5413D"/>
    <w:rsid w:val="00D570A9"/>
    <w:rsid w:val="00D70D02"/>
    <w:rsid w:val="00D770C7"/>
    <w:rsid w:val="00D86945"/>
    <w:rsid w:val="00D90290"/>
    <w:rsid w:val="00DD152F"/>
    <w:rsid w:val="00DD6556"/>
    <w:rsid w:val="00DE213F"/>
    <w:rsid w:val="00DF027C"/>
    <w:rsid w:val="00E00A32"/>
    <w:rsid w:val="00E22ACD"/>
    <w:rsid w:val="00E45DF0"/>
    <w:rsid w:val="00E620B0"/>
    <w:rsid w:val="00E661F2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E7700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6A53E1"/>
  <w15:docId w15:val="{509C4C7C-68F5-47CC-9257-70FF7466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wan9\AppData\Roaming\Microsoft\Templates\&#48372;&#44256;&#49436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ED11A0608F4C91BC25513EC19103C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7E46DA-BF4B-4F65-B41F-BB0DBC0BEB8B}"/>
      </w:docPartPr>
      <w:docPartBody>
        <w:p w:rsidR="00E508A8" w:rsidRDefault="00000000">
          <w:pPr>
            <w:pStyle w:val="92ED11A0608F4C91BC25513EC19103CA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12월 27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E4A60375B81A475B9A7C0965AB17FB5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BBF63D9-0D02-40FE-A986-05E31F4B85D8}"/>
      </w:docPartPr>
      <w:docPartBody>
        <w:p w:rsidR="00E508A8" w:rsidRDefault="00000000">
          <w:pPr>
            <w:pStyle w:val="E4A60375B81A475B9A7C0965AB17FB58"/>
          </w:pPr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EF6"/>
    <w:rsid w:val="001A40A5"/>
    <w:rsid w:val="001F0EF6"/>
    <w:rsid w:val="00275146"/>
    <w:rsid w:val="00424585"/>
    <w:rsid w:val="00823C2F"/>
    <w:rsid w:val="00915A59"/>
    <w:rsid w:val="009A3B2F"/>
    <w:rsid w:val="00E508A8"/>
    <w:rsid w:val="00F22FA9"/>
    <w:rsid w:val="00F9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92ED11A0608F4C91BC25513EC19103CA">
    <w:name w:val="92ED11A0608F4C91BC25513EC19103CA"/>
    <w:pPr>
      <w:widowControl w:val="0"/>
      <w:wordWrap w:val="0"/>
      <w:autoSpaceDE w:val="0"/>
      <w:autoSpaceDN w:val="0"/>
    </w:pPr>
  </w:style>
  <w:style w:type="paragraph" w:customStyle="1" w:styleId="E4A60375B81A475B9A7C0965AB17FB58">
    <w:name w:val="E4A60375B81A475B9A7C0965AB17FB5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4 조
프로젝트 조원 명단 : 김동환, 이진범, 노대성, 김지은 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 .dotx</Template>
  <TotalTime>217</TotalTime>
  <Pages>26</Pages>
  <Words>805</Words>
  <Characters>4591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김동환</dc:creator>
  <cp:keywords/>
  <cp:lastModifiedBy>김 동환</cp:lastModifiedBy>
  <cp:revision>18</cp:revision>
  <cp:lastPrinted>2006-08-01T17:47:00Z</cp:lastPrinted>
  <dcterms:created xsi:type="dcterms:W3CDTF">2022-12-26T16:46:00Z</dcterms:created>
  <dcterms:modified xsi:type="dcterms:W3CDTF">2022-12-27T01:17:00Z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